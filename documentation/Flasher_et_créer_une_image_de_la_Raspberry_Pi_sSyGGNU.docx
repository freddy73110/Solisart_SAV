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88C8" w14:textId="77777777" w:rsidR="000E309A" w:rsidRDefault="000E309A">
      <w:pPr>
        <w:rPr>
          <w:rFonts w:ascii="Montserrat" w:hAnsi="Montserrat"/>
        </w:rPr>
      </w:pPr>
      <w:bookmarkStart w:id="0" w:name="_Hlk128122989"/>
      <w:bookmarkEnd w:id="0"/>
    </w:p>
    <w:p w14:paraId="75205085" w14:textId="77777777" w:rsidR="000E309A" w:rsidRDefault="000E309A">
      <w:pPr>
        <w:rPr>
          <w:rFonts w:ascii="Montserrat" w:hAnsi="Montserrat"/>
        </w:rPr>
      </w:pPr>
    </w:p>
    <w:p w14:paraId="73BE05C9" w14:textId="77777777" w:rsidR="000E309A" w:rsidRPr="009348DE" w:rsidRDefault="00281DFB" w:rsidP="00281DFB">
      <w:pPr>
        <w:pStyle w:val="En-ttedetabledesmatires"/>
        <w:numPr>
          <w:ilvl w:val="0"/>
          <w:numId w:val="0"/>
        </w:numPr>
        <w:tabs>
          <w:tab w:val="left" w:pos="1035"/>
          <w:tab w:val="center" w:pos="5413"/>
        </w:tabs>
        <w:spacing w:line="480" w:lineRule="auto"/>
        <w:ind w:left="720" w:hanging="360"/>
        <w:outlineLvl w:val="9"/>
      </w:pPr>
      <w:r>
        <w:rPr>
          <w:rFonts w:ascii="Yu Gothic" w:eastAsia="Yu Gothic" w:hAnsi="Yu Gothic"/>
          <w:b/>
          <w:bCs/>
          <w:i/>
          <w:iCs/>
          <w:color w:val="FFC000"/>
          <w:sz w:val="48"/>
          <w:szCs w:val="48"/>
        </w:rPr>
        <w:tab/>
      </w:r>
      <w:r>
        <w:rPr>
          <w:rFonts w:ascii="Yu Gothic" w:eastAsia="Yu Gothic" w:hAnsi="Yu Gothic"/>
          <w:b/>
          <w:bCs/>
          <w:i/>
          <w:iCs/>
          <w:color w:val="FFC000"/>
          <w:sz w:val="48"/>
          <w:szCs w:val="48"/>
        </w:rPr>
        <w:tab/>
      </w:r>
      <w:r>
        <w:rPr>
          <w:rFonts w:ascii="Yu Gothic" w:eastAsia="Yu Gothic" w:hAnsi="Yu Gothic"/>
          <w:b/>
          <w:bCs/>
          <w:i/>
          <w:iCs/>
          <w:color w:val="FFC000"/>
          <w:sz w:val="48"/>
          <w:szCs w:val="48"/>
        </w:rPr>
        <w:tab/>
      </w:r>
      <w:r w:rsidRPr="009348DE">
        <w:rPr>
          <w:rFonts w:ascii="Yu Gothic" w:eastAsia="Yu Gothic" w:hAnsi="Yu Gothic"/>
          <w:b/>
          <w:bCs/>
          <w:i/>
          <w:iCs/>
          <w:color w:val="FFC000"/>
          <w:sz w:val="48"/>
          <w:szCs w:val="48"/>
        </w:rPr>
        <w:t>S</w:t>
      </w:r>
      <w:r w:rsidRPr="009348DE">
        <w:rPr>
          <w:rFonts w:ascii="Yu Gothic" w:eastAsia="Yu Gothic" w:hAnsi="Yu Gothic"/>
          <w:b/>
          <w:bCs/>
          <w:i/>
          <w:iCs/>
          <w:color w:val="auto"/>
          <w:sz w:val="48"/>
          <w:szCs w:val="48"/>
        </w:rPr>
        <w:t>ommaire</w:t>
      </w:r>
    </w:p>
    <w:p w14:paraId="5BF0D971" w14:textId="77777777" w:rsidR="009B194D" w:rsidRDefault="00AA0867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0"/>
          <w:lang w:eastAsia="fr-FR"/>
        </w:rPr>
      </w:pPr>
      <w:r>
        <w:rPr>
          <w:rFonts w:ascii="Calibri Light" w:eastAsia="Times New Roman" w:hAnsi="Calibri Light"/>
          <w:color w:val="2F5496"/>
          <w:kern w:val="0"/>
          <w:sz w:val="32"/>
          <w:szCs w:val="32"/>
          <w:lang w:eastAsia="fr-FR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kern w:val="0"/>
          <w:sz w:val="32"/>
          <w:szCs w:val="32"/>
          <w:lang w:eastAsia="fr-FR"/>
        </w:rPr>
        <w:fldChar w:fldCharType="separate"/>
      </w:r>
      <w:hyperlink w:anchor="_Toc128045017" w:history="1">
        <w:r w:rsidR="009B194D" w:rsidRPr="00031F45">
          <w:rPr>
            <w:rStyle w:val="Lienhypertexte"/>
            <w:noProof/>
          </w:rPr>
          <w:t>1.</w:t>
        </w:r>
        <w:r w:rsidR="009B194D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lang w:eastAsia="fr-FR"/>
          </w:rPr>
          <w:tab/>
        </w:r>
        <w:r w:rsidR="009B194D" w:rsidRPr="00031F45">
          <w:rPr>
            <w:rStyle w:val="Lienhypertexte"/>
            <w:noProof/>
          </w:rPr>
          <w:t>Outils</w:t>
        </w:r>
        <w:r w:rsidR="009B194D">
          <w:rPr>
            <w:noProof/>
          </w:rPr>
          <w:tab/>
        </w:r>
        <w:r w:rsidR="009B194D">
          <w:rPr>
            <w:noProof/>
          </w:rPr>
          <w:fldChar w:fldCharType="begin"/>
        </w:r>
        <w:r w:rsidR="009B194D">
          <w:rPr>
            <w:noProof/>
          </w:rPr>
          <w:instrText xml:space="preserve"> PAGEREF _Toc128045017 \h </w:instrText>
        </w:r>
        <w:r w:rsidR="009B194D">
          <w:rPr>
            <w:noProof/>
          </w:rPr>
        </w:r>
        <w:r w:rsidR="009B194D">
          <w:rPr>
            <w:noProof/>
          </w:rPr>
          <w:fldChar w:fldCharType="separate"/>
        </w:r>
        <w:r w:rsidR="009B194D">
          <w:rPr>
            <w:noProof/>
          </w:rPr>
          <w:t>2</w:t>
        </w:r>
        <w:r w:rsidR="009B194D">
          <w:rPr>
            <w:noProof/>
          </w:rPr>
          <w:fldChar w:fldCharType="end"/>
        </w:r>
      </w:hyperlink>
    </w:p>
    <w:p w14:paraId="41D2B3C5" w14:textId="77777777" w:rsidR="009B194D" w:rsidRDefault="00AA0867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0"/>
          <w:lang w:eastAsia="fr-FR"/>
        </w:rPr>
      </w:pPr>
      <w:hyperlink w:anchor="_Toc128045018" w:history="1">
        <w:r w:rsidR="009B194D" w:rsidRPr="00031F45">
          <w:rPr>
            <w:rStyle w:val="Lienhypertexte"/>
            <w:noProof/>
          </w:rPr>
          <w:t>2.</w:t>
        </w:r>
        <w:r w:rsidR="009B194D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lang w:eastAsia="fr-FR"/>
          </w:rPr>
          <w:tab/>
        </w:r>
        <w:r w:rsidR="009B194D" w:rsidRPr="00031F45">
          <w:rPr>
            <w:rStyle w:val="Lienhypertexte"/>
            <w:noProof/>
          </w:rPr>
          <w:t>Pièces détachées</w:t>
        </w:r>
        <w:r w:rsidR="009B194D">
          <w:rPr>
            <w:noProof/>
          </w:rPr>
          <w:tab/>
        </w:r>
        <w:r w:rsidR="009B194D">
          <w:rPr>
            <w:noProof/>
          </w:rPr>
          <w:fldChar w:fldCharType="begin"/>
        </w:r>
        <w:r w:rsidR="009B194D">
          <w:rPr>
            <w:noProof/>
          </w:rPr>
          <w:instrText xml:space="preserve"> PAGEREF _Toc128045018 \h </w:instrText>
        </w:r>
        <w:r w:rsidR="009B194D">
          <w:rPr>
            <w:noProof/>
          </w:rPr>
        </w:r>
        <w:r w:rsidR="009B194D">
          <w:rPr>
            <w:noProof/>
          </w:rPr>
          <w:fldChar w:fldCharType="separate"/>
        </w:r>
        <w:r w:rsidR="009B194D">
          <w:rPr>
            <w:noProof/>
          </w:rPr>
          <w:t>2</w:t>
        </w:r>
        <w:r w:rsidR="009B194D">
          <w:rPr>
            <w:noProof/>
          </w:rPr>
          <w:fldChar w:fldCharType="end"/>
        </w:r>
      </w:hyperlink>
    </w:p>
    <w:p w14:paraId="4B475FBD" w14:textId="77777777" w:rsidR="009B194D" w:rsidRDefault="00AA0867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0"/>
          <w:lang w:eastAsia="fr-FR"/>
        </w:rPr>
      </w:pPr>
      <w:hyperlink w:anchor="_Toc128045019" w:history="1">
        <w:r w:rsidR="009B194D" w:rsidRPr="00031F45">
          <w:rPr>
            <w:rStyle w:val="Lienhypertexte"/>
            <w:noProof/>
          </w:rPr>
          <w:t>3.</w:t>
        </w:r>
        <w:r w:rsidR="009B194D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lang w:eastAsia="fr-FR"/>
          </w:rPr>
          <w:tab/>
        </w:r>
        <w:r w:rsidR="009B194D" w:rsidRPr="00031F45">
          <w:rPr>
            <w:rStyle w:val="Lienhypertexte"/>
            <w:noProof/>
          </w:rPr>
          <w:t>Temps</w:t>
        </w:r>
        <w:r w:rsidR="009B194D">
          <w:rPr>
            <w:noProof/>
          </w:rPr>
          <w:tab/>
        </w:r>
        <w:r w:rsidR="009B194D">
          <w:rPr>
            <w:noProof/>
          </w:rPr>
          <w:fldChar w:fldCharType="begin"/>
        </w:r>
        <w:r w:rsidR="009B194D">
          <w:rPr>
            <w:noProof/>
          </w:rPr>
          <w:instrText xml:space="preserve"> PAGEREF _Toc128045019 \h </w:instrText>
        </w:r>
        <w:r w:rsidR="009B194D">
          <w:rPr>
            <w:noProof/>
          </w:rPr>
        </w:r>
        <w:r w:rsidR="009B194D">
          <w:rPr>
            <w:noProof/>
          </w:rPr>
          <w:fldChar w:fldCharType="separate"/>
        </w:r>
        <w:r w:rsidR="009B194D">
          <w:rPr>
            <w:noProof/>
          </w:rPr>
          <w:t>2</w:t>
        </w:r>
        <w:r w:rsidR="009B194D">
          <w:rPr>
            <w:noProof/>
          </w:rPr>
          <w:fldChar w:fldCharType="end"/>
        </w:r>
      </w:hyperlink>
    </w:p>
    <w:p w14:paraId="0C30A0F7" w14:textId="77777777" w:rsidR="009B194D" w:rsidRDefault="00AA0867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0"/>
          <w:lang w:eastAsia="fr-FR"/>
        </w:rPr>
      </w:pPr>
      <w:hyperlink w:anchor="_Toc128045020" w:history="1">
        <w:r w:rsidR="009B194D" w:rsidRPr="00031F45">
          <w:rPr>
            <w:rStyle w:val="Lienhypertexte"/>
            <w:noProof/>
          </w:rPr>
          <w:t>4.</w:t>
        </w:r>
        <w:r w:rsidR="009B194D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lang w:eastAsia="fr-FR"/>
          </w:rPr>
          <w:tab/>
        </w:r>
        <w:r w:rsidR="009B194D" w:rsidRPr="00031F45">
          <w:rPr>
            <w:rStyle w:val="Lienhypertexte"/>
            <w:noProof/>
          </w:rPr>
          <w:t>Procédure</w:t>
        </w:r>
        <w:r w:rsidR="009B194D">
          <w:rPr>
            <w:noProof/>
          </w:rPr>
          <w:tab/>
        </w:r>
        <w:r w:rsidR="009B194D">
          <w:rPr>
            <w:noProof/>
          </w:rPr>
          <w:fldChar w:fldCharType="begin"/>
        </w:r>
        <w:r w:rsidR="009B194D">
          <w:rPr>
            <w:noProof/>
          </w:rPr>
          <w:instrText xml:space="preserve"> PAGEREF _Toc128045020 \h </w:instrText>
        </w:r>
        <w:r w:rsidR="009B194D">
          <w:rPr>
            <w:noProof/>
          </w:rPr>
        </w:r>
        <w:r w:rsidR="009B194D">
          <w:rPr>
            <w:noProof/>
          </w:rPr>
          <w:fldChar w:fldCharType="separate"/>
        </w:r>
        <w:r w:rsidR="009B194D">
          <w:rPr>
            <w:noProof/>
          </w:rPr>
          <w:t>2</w:t>
        </w:r>
        <w:r w:rsidR="009B194D">
          <w:rPr>
            <w:noProof/>
          </w:rPr>
          <w:fldChar w:fldCharType="end"/>
        </w:r>
      </w:hyperlink>
    </w:p>
    <w:p w14:paraId="409BEC43" w14:textId="77777777" w:rsidR="009B194D" w:rsidRDefault="00AA0867">
      <w:pPr>
        <w:pStyle w:val="TM2"/>
        <w:tabs>
          <w:tab w:val="left" w:pos="880"/>
          <w:tab w:val="right" w:pos="10456"/>
        </w:tabs>
        <w:rPr>
          <w:rFonts w:asciiTheme="minorHAnsi" w:eastAsiaTheme="minorEastAsia" w:hAnsiTheme="minorHAnsi" w:cstheme="minorBidi"/>
          <w:noProof/>
          <w:kern w:val="0"/>
          <w:lang w:eastAsia="fr-FR"/>
        </w:rPr>
      </w:pPr>
      <w:hyperlink w:anchor="_Toc128045021" w:history="1">
        <w:r w:rsidR="009B194D" w:rsidRPr="00031F45">
          <w:rPr>
            <w:rStyle w:val="Lienhypertexte"/>
            <w:noProof/>
          </w:rPr>
          <w:t>4.1</w:t>
        </w:r>
        <w:r w:rsidR="009B194D">
          <w:rPr>
            <w:rFonts w:asciiTheme="minorHAnsi" w:eastAsiaTheme="minorEastAsia" w:hAnsiTheme="minorHAnsi" w:cstheme="minorBidi"/>
            <w:noProof/>
            <w:kern w:val="0"/>
            <w:lang w:eastAsia="fr-FR"/>
          </w:rPr>
          <w:tab/>
        </w:r>
        <w:r w:rsidR="009B194D" w:rsidRPr="00031F45">
          <w:rPr>
            <w:rStyle w:val="Lienhypertexte"/>
            <w:noProof/>
          </w:rPr>
          <w:t>Première partie</w:t>
        </w:r>
        <w:r w:rsidR="009B194D">
          <w:rPr>
            <w:noProof/>
          </w:rPr>
          <w:tab/>
        </w:r>
        <w:r w:rsidR="009B194D">
          <w:rPr>
            <w:noProof/>
          </w:rPr>
          <w:fldChar w:fldCharType="begin"/>
        </w:r>
        <w:r w:rsidR="009B194D">
          <w:rPr>
            <w:noProof/>
          </w:rPr>
          <w:instrText xml:space="preserve"> PAGEREF _Toc128045021 \h </w:instrText>
        </w:r>
        <w:r w:rsidR="009B194D">
          <w:rPr>
            <w:noProof/>
          </w:rPr>
        </w:r>
        <w:r w:rsidR="009B194D">
          <w:rPr>
            <w:noProof/>
          </w:rPr>
          <w:fldChar w:fldCharType="separate"/>
        </w:r>
        <w:r w:rsidR="009B194D">
          <w:rPr>
            <w:noProof/>
          </w:rPr>
          <w:t>2</w:t>
        </w:r>
        <w:r w:rsidR="009B194D">
          <w:rPr>
            <w:noProof/>
          </w:rPr>
          <w:fldChar w:fldCharType="end"/>
        </w:r>
      </w:hyperlink>
    </w:p>
    <w:p w14:paraId="38C39996" w14:textId="77777777" w:rsidR="009B194D" w:rsidRDefault="00AA0867">
      <w:pPr>
        <w:pStyle w:val="TM3"/>
        <w:tabs>
          <w:tab w:val="left" w:pos="1320"/>
          <w:tab w:val="right" w:pos="10456"/>
        </w:tabs>
        <w:rPr>
          <w:rFonts w:asciiTheme="minorHAnsi" w:eastAsiaTheme="minorEastAsia" w:hAnsiTheme="minorHAnsi" w:cstheme="minorBidi"/>
          <w:noProof/>
        </w:rPr>
      </w:pPr>
      <w:hyperlink w:anchor="_Toc128045022" w:history="1">
        <w:r w:rsidR="009B194D" w:rsidRPr="00031F45">
          <w:rPr>
            <w:rStyle w:val="Lienhypertexte"/>
            <w:noProof/>
          </w:rPr>
          <w:t>4.1.1</w:t>
        </w:r>
        <w:r w:rsidR="009B194D">
          <w:rPr>
            <w:rFonts w:asciiTheme="minorHAnsi" w:eastAsiaTheme="minorEastAsia" w:hAnsiTheme="minorHAnsi" w:cstheme="minorBidi"/>
            <w:noProof/>
          </w:rPr>
          <w:tab/>
        </w:r>
        <w:r w:rsidR="009B194D" w:rsidRPr="00031F45">
          <w:rPr>
            <w:rStyle w:val="Lienhypertexte"/>
            <w:noProof/>
          </w:rPr>
          <w:t>Titre3</w:t>
        </w:r>
        <w:r w:rsidR="009B194D">
          <w:rPr>
            <w:noProof/>
          </w:rPr>
          <w:tab/>
        </w:r>
        <w:r w:rsidR="009B194D">
          <w:rPr>
            <w:noProof/>
          </w:rPr>
          <w:fldChar w:fldCharType="begin"/>
        </w:r>
        <w:r w:rsidR="009B194D">
          <w:rPr>
            <w:noProof/>
          </w:rPr>
          <w:instrText xml:space="preserve"> PAGEREF _Toc128045022 \h </w:instrText>
        </w:r>
        <w:r w:rsidR="009B194D">
          <w:rPr>
            <w:noProof/>
          </w:rPr>
        </w:r>
        <w:r w:rsidR="009B194D">
          <w:rPr>
            <w:noProof/>
          </w:rPr>
          <w:fldChar w:fldCharType="separate"/>
        </w:r>
        <w:r w:rsidR="009B194D">
          <w:rPr>
            <w:noProof/>
          </w:rPr>
          <w:t>2</w:t>
        </w:r>
        <w:r w:rsidR="009B194D">
          <w:rPr>
            <w:noProof/>
          </w:rPr>
          <w:fldChar w:fldCharType="end"/>
        </w:r>
      </w:hyperlink>
    </w:p>
    <w:p w14:paraId="42E7E1C3" w14:textId="77777777" w:rsidR="009B194D" w:rsidRDefault="00AA0867">
      <w:pPr>
        <w:pStyle w:val="TM2"/>
        <w:tabs>
          <w:tab w:val="left" w:pos="880"/>
          <w:tab w:val="right" w:pos="10456"/>
        </w:tabs>
        <w:rPr>
          <w:rFonts w:asciiTheme="minorHAnsi" w:eastAsiaTheme="minorEastAsia" w:hAnsiTheme="minorHAnsi" w:cstheme="minorBidi"/>
          <w:noProof/>
          <w:kern w:val="0"/>
          <w:lang w:eastAsia="fr-FR"/>
        </w:rPr>
      </w:pPr>
      <w:hyperlink w:anchor="_Toc128045023" w:history="1">
        <w:r w:rsidR="009B194D" w:rsidRPr="00031F45">
          <w:rPr>
            <w:rStyle w:val="Lienhypertexte"/>
            <w:noProof/>
          </w:rPr>
          <w:t>4.2</w:t>
        </w:r>
        <w:r w:rsidR="009B194D">
          <w:rPr>
            <w:rFonts w:asciiTheme="minorHAnsi" w:eastAsiaTheme="minorEastAsia" w:hAnsiTheme="minorHAnsi" w:cstheme="minorBidi"/>
            <w:noProof/>
            <w:kern w:val="0"/>
            <w:lang w:eastAsia="fr-FR"/>
          </w:rPr>
          <w:tab/>
        </w:r>
        <w:r w:rsidR="009B194D" w:rsidRPr="00031F45">
          <w:rPr>
            <w:rStyle w:val="Lienhypertexte"/>
            <w:noProof/>
          </w:rPr>
          <w:t>Seconde partie</w:t>
        </w:r>
        <w:r w:rsidR="009B194D">
          <w:rPr>
            <w:noProof/>
          </w:rPr>
          <w:tab/>
        </w:r>
        <w:r w:rsidR="009B194D">
          <w:rPr>
            <w:noProof/>
          </w:rPr>
          <w:fldChar w:fldCharType="begin"/>
        </w:r>
        <w:r w:rsidR="009B194D">
          <w:rPr>
            <w:noProof/>
          </w:rPr>
          <w:instrText xml:space="preserve"> PAGEREF _Toc128045023 \h </w:instrText>
        </w:r>
        <w:r w:rsidR="009B194D">
          <w:rPr>
            <w:noProof/>
          </w:rPr>
        </w:r>
        <w:r w:rsidR="009B194D">
          <w:rPr>
            <w:noProof/>
          </w:rPr>
          <w:fldChar w:fldCharType="separate"/>
        </w:r>
        <w:r w:rsidR="009B194D">
          <w:rPr>
            <w:noProof/>
          </w:rPr>
          <w:t>3</w:t>
        </w:r>
        <w:r w:rsidR="009B194D">
          <w:rPr>
            <w:noProof/>
          </w:rPr>
          <w:fldChar w:fldCharType="end"/>
        </w:r>
      </w:hyperlink>
    </w:p>
    <w:p w14:paraId="54CCE09D" w14:textId="77777777" w:rsidR="000E309A" w:rsidRPr="000A1EA8" w:rsidRDefault="00AA0867" w:rsidP="000A1EA8">
      <w:r>
        <w:rPr>
          <w:rFonts w:ascii="Yu Gothic" w:hAnsi="Yu Gothic"/>
        </w:rPr>
        <w:fldChar w:fldCharType="end"/>
      </w:r>
    </w:p>
    <w:p w14:paraId="52D1BAA8" w14:textId="77777777" w:rsidR="000E309A" w:rsidRDefault="000E309A">
      <w:pPr>
        <w:pageBreakBefore/>
        <w:rPr>
          <w:rFonts w:ascii="Montserrat" w:hAnsi="Montserrat"/>
        </w:rPr>
      </w:pPr>
    </w:p>
    <w:p w14:paraId="52F28DC8" w14:textId="77777777" w:rsidR="000E309A" w:rsidRDefault="00AA0867" w:rsidP="009B194D">
      <w:pPr>
        <w:pStyle w:val="Titre1"/>
      </w:pPr>
      <w:bookmarkStart w:id="1" w:name="_Toc127959327"/>
      <w:bookmarkStart w:id="2" w:name="_Toc127959550"/>
      <w:bookmarkStart w:id="3" w:name="_Toc128045017"/>
      <w:r>
        <w:t>Outils</w:t>
      </w:r>
      <w:bookmarkEnd w:id="1"/>
      <w:bookmarkEnd w:id="2"/>
      <w:bookmarkEnd w:id="3"/>
    </w:p>
    <w:p w14:paraId="3E3607D3" w14:textId="77777777" w:rsidR="000E309A" w:rsidRDefault="000E309A" w:rsidP="000A1EA8">
      <w:pPr>
        <w:rPr>
          <w:rFonts w:ascii="Montserrat" w:hAnsi="Montserrat"/>
        </w:rPr>
      </w:pPr>
    </w:p>
    <w:tbl>
      <w:tblPr>
        <w:tblW w:w="1045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0E309A" w14:paraId="7BAA914C" w14:textId="77777777" w:rsidTr="00AC0805">
        <w:trPr>
          <w:jc w:val="center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FF25" w14:textId="77777777" w:rsidR="000E309A" w:rsidRPr="00090A8D" w:rsidRDefault="00AA0867" w:rsidP="000A1EA8">
            <w:pPr>
              <w:rPr>
                <w:b/>
                <w:bCs/>
                <w:color w:val="808080" w:themeColor="background1" w:themeShade="80"/>
              </w:rPr>
            </w:pPr>
            <w:proofErr w:type="spellStart"/>
            <w:r w:rsidRPr="00090A8D">
              <w:rPr>
                <w:b/>
                <w:bCs/>
                <w:color w:val="808080" w:themeColor="background1" w:themeShade="80"/>
              </w:rPr>
              <w:t>Ref</w:t>
            </w:r>
            <w:proofErr w:type="spellEnd"/>
            <w:r w:rsidRPr="00090A8D">
              <w:rPr>
                <w:b/>
                <w:bCs/>
                <w:color w:val="808080" w:themeColor="background1" w:themeShade="80"/>
              </w:rPr>
              <w:t xml:space="preserve"> Outillage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711F3" w14:textId="77777777" w:rsidR="000E309A" w:rsidRPr="00090A8D" w:rsidRDefault="00AA0867" w:rsidP="000A1EA8">
            <w:pPr>
              <w:rPr>
                <w:b/>
                <w:bCs/>
                <w:color w:val="808080" w:themeColor="background1" w:themeShade="80"/>
              </w:rPr>
            </w:pPr>
            <w:r w:rsidRPr="00090A8D">
              <w:rPr>
                <w:b/>
                <w:bCs/>
                <w:color w:val="808080" w:themeColor="background1" w:themeShade="80"/>
              </w:rPr>
              <w:t>Quantité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5326" w14:textId="77777777" w:rsidR="000E309A" w:rsidRPr="00090A8D" w:rsidRDefault="00AA0867" w:rsidP="000A1EA8">
            <w:pPr>
              <w:rPr>
                <w:b/>
                <w:bCs/>
                <w:color w:val="808080" w:themeColor="background1" w:themeShade="80"/>
              </w:rPr>
            </w:pPr>
            <w:r w:rsidRPr="00090A8D">
              <w:rPr>
                <w:b/>
                <w:bCs/>
                <w:color w:val="808080" w:themeColor="background1" w:themeShade="80"/>
              </w:rPr>
              <w:t>Texte</w:t>
            </w:r>
          </w:p>
        </w:tc>
      </w:tr>
      <w:tr w:rsidR="00146FD3" w14:paraId="3B91117C" w14:textId="77777777" w:rsidTr="00AC0805">
        <w:trPr>
          <w:jc w:val="center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51EF1" w14:textId="2B16BF85" w:rsidR="00146FD3" w:rsidRDefault="00146FD3" w:rsidP="00D629D2">
            <w:r>
              <w:t>PC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0DCA4" w14:textId="22BE2769" w:rsidR="00146FD3" w:rsidRDefault="00146FD3" w:rsidP="00D629D2">
            <w:r>
              <w:t>1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D584A" w14:textId="358CA8F6" w:rsidR="00146FD3" w:rsidRDefault="00146FD3" w:rsidP="00D629D2">
            <w:r>
              <w:t>Sous Windows</w:t>
            </w:r>
          </w:p>
        </w:tc>
      </w:tr>
      <w:tr w:rsidR="000E309A" w14:paraId="4C609518" w14:textId="77777777" w:rsidTr="00AC0805">
        <w:trPr>
          <w:jc w:val="center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0F29" w14:textId="6CBBA5F3" w:rsidR="000E309A" w:rsidRDefault="00AC0805" w:rsidP="00D629D2">
            <w:r>
              <w:t xml:space="preserve">Logiciel </w:t>
            </w:r>
            <w:proofErr w:type="spellStart"/>
            <w:r>
              <w:t>RPIboot</w:t>
            </w:r>
            <w:proofErr w:type="spellEnd"/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39028" w14:textId="71F1228B" w:rsidR="000E309A" w:rsidRDefault="00AC0805" w:rsidP="00D629D2">
            <w:r>
              <w:t>1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E1676" w14:textId="0B1E8D1B" w:rsidR="000E309A" w:rsidRDefault="00AC0805" w:rsidP="00D629D2">
            <w:r>
              <w:t>Pour rendre lisible la RAM de la Raspberry</w:t>
            </w:r>
          </w:p>
        </w:tc>
      </w:tr>
      <w:tr w:rsidR="000E309A" w14:paraId="7316A250" w14:textId="77777777" w:rsidTr="00AC0805">
        <w:trPr>
          <w:jc w:val="center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48699" w14:textId="5830AA0D" w:rsidR="000E309A" w:rsidRDefault="00AC0805" w:rsidP="00D629D2">
            <w:r>
              <w:t>Logiciel Win32DiskImager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5CFE" w14:textId="4AC72E79" w:rsidR="000E309A" w:rsidRDefault="00AC0805" w:rsidP="00D629D2">
            <w:r>
              <w:t>1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86C11" w14:textId="28F60FA5" w:rsidR="000E309A" w:rsidRDefault="00D301A1" w:rsidP="00D629D2">
            <w:r>
              <w:t>Pour monter/écrire u</w:t>
            </w:r>
            <w:r w:rsidR="00EC72C8">
              <w:t>n</w:t>
            </w:r>
            <w:r>
              <w:t>e image sur mémoire flash</w:t>
            </w:r>
          </w:p>
        </w:tc>
      </w:tr>
      <w:tr w:rsidR="00D301A1" w14:paraId="32A3D173" w14:textId="77777777" w:rsidTr="00AC0805">
        <w:trPr>
          <w:jc w:val="center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59AC" w14:textId="754EEB85" w:rsidR="00D301A1" w:rsidRDefault="00D301A1" w:rsidP="00D629D2">
            <w:r>
              <w:t>Module de Test Pi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6F879" w14:textId="6FAE395C" w:rsidR="00D301A1" w:rsidRDefault="00D301A1" w:rsidP="00D629D2">
            <w:r>
              <w:t>1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FD65" w14:textId="012D0534" w:rsidR="00D301A1" w:rsidRDefault="00703DDF" w:rsidP="00D629D2">
            <w:r>
              <w:t>Carte électr</w:t>
            </w:r>
            <w:r w:rsidR="00AA0867">
              <w:t>o</w:t>
            </w:r>
            <w:r>
              <w:t>nique</w:t>
            </w:r>
          </w:p>
        </w:tc>
      </w:tr>
      <w:tr w:rsidR="00D301A1" w14:paraId="54448E09" w14:textId="77777777" w:rsidTr="00AC0805">
        <w:trPr>
          <w:jc w:val="center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C1D6" w14:textId="109982B4" w:rsidR="00D301A1" w:rsidRDefault="00D301A1" w:rsidP="00D629D2">
            <w:r>
              <w:t>Image à Flasher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C1ACA" w14:textId="6C37FC38" w:rsidR="00D301A1" w:rsidRDefault="00D301A1" w:rsidP="00D629D2">
            <w:r>
              <w:t>1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E86" w14:textId="156B706E" w:rsidR="00D301A1" w:rsidRDefault="00D301A1" w:rsidP="00D629D2">
            <w:r>
              <w:t>Fichier .</w:t>
            </w:r>
            <w:proofErr w:type="spellStart"/>
            <w:r>
              <w:t>img</w:t>
            </w:r>
            <w:proofErr w:type="spellEnd"/>
            <w:r>
              <w:t xml:space="preserve"> (4Gbit </w:t>
            </w:r>
            <w:proofErr w:type="spellStart"/>
            <w:r>
              <w:t>env</w:t>
            </w:r>
            <w:proofErr w:type="spellEnd"/>
            <w:r>
              <w:t>)</w:t>
            </w:r>
          </w:p>
        </w:tc>
      </w:tr>
    </w:tbl>
    <w:p w14:paraId="465DC49C" w14:textId="77777777" w:rsidR="000E309A" w:rsidRDefault="000E309A" w:rsidP="000A1EA8">
      <w:pPr>
        <w:rPr>
          <w:rFonts w:ascii="Montserrat" w:hAnsi="Montserrat"/>
        </w:rPr>
      </w:pPr>
    </w:p>
    <w:p w14:paraId="164C5DBB" w14:textId="77777777" w:rsidR="000E309A" w:rsidRDefault="00AA0867" w:rsidP="000A1EA8">
      <w:pPr>
        <w:pStyle w:val="Titre1"/>
      </w:pPr>
      <w:bookmarkStart w:id="4" w:name="_Toc127959328"/>
      <w:bookmarkStart w:id="5" w:name="_Toc127959551"/>
      <w:bookmarkStart w:id="6" w:name="_Toc128045018"/>
      <w:r>
        <w:t>Pièces détachées</w:t>
      </w:r>
      <w:bookmarkEnd w:id="4"/>
      <w:bookmarkEnd w:id="5"/>
      <w:bookmarkEnd w:id="6"/>
    </w:p>
    <w:p w14:paraId="0AB4863C" w14:textId="77777777" w:rsidR="000E309A" w:rsidRDefault="000E309A" w:rsidP="000A1EA8"/>
    <w:tbl>
      <w:tblPr>
        <w:tblW w:w="1045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703DDF" w14:paraId="02FA15D2" w14:textId="77777777" w:rsidTr="00B60688">
        <w:trPr>
          <w:jc w:val="center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A6CEC" w14:textId="1084D3D6" w:rsidR="00703DDF" w:rsidRPr="00090A8D" w:rsidRDefault="00703DDF" w:rsidP="00B60688">
            <w:pPr>
              <w:rPr>
                <w:b/>
                <w:bCs/>
                <w:color w:val="808080" w:themeColor="background1" w:themeShade="80"/>
              </w:rPr>
            </w:pPr>
            <w:bookmarkStart w:id="7" w:name="_Toc127959329"/>
            <w:bookmarkStart w:id="8" w:name="_Toc127959552"/>
            <w:bookmarkStart w:id="9" w:name="_Toc128045019"/>
            <w:proofErr w:type="spellStart"/>
            <w:r w:rsidRPr="00090A8D">
              <w:rPr>
                <w:b/>
                <w:bCs/>
                <w:color w:val="808080" w:themeColor="background1" w:themeShade="80"/>
              </w:rPr>
              <w:t>Ref</w:t>
            </w:r>
            <w:proofErr w:type="spellEnd"/>
            <w:r w:rsidRPr="00090A8D">
              <w:rPr>
                <w:b/>
                <w:bCs/>
                <w:color w:val="808080" w:themeColor="background1" w:themeShade="80"/>
              </w:rPr>
              <w:t xml:space="preserve"> </w:t>
            </w:r>
            <w:r>
              <w:rPr>
                <w:b/>
                <w:bCs/>
                <w:color w:val="808080" w:themeColor="background1" w:themeShade="80"/>
              </w:rPr>
              <w:t>Pièce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168F0" w14:textId="77777777" w:rsidR="00703DDF" w:rsidRPr="00090A8D" w:rsidRDefault="00703DDF" w:rsidP="00B60688">
            <w:pPr>
              <w:rPr>
                <w:b/>
                <w:bCs/>
                <w:color w:val="808080" w:themeColor="background1" w:themeShade="80"/>
              </w:rPr>
            </w:pPr>
            <w:r w:rsidRPr="00090A8D">
              <w:rPr>
                <w:b/>
                <w:bCs/>
                <w:color w:val="808080" w:themeColor="background1" w:themeShade="80"/>
              </w:rPr>
              <w:t>Quantité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37270" w14:textId="77777777" w:rsidR="00703DDF" w:rsidRPr="00090A8D" w:rsidRDefault="00703DDF" w:rsidP="00B60688">
            <w:pPr>
              <w:rPr>
                <w:b/>
                <w:bCs/>
                <w:color w:val="808080" w:themeColor="background1" w:themeShade="80"/>
              </w:rPr>
            </w:pPr>
            <w:r w:rsidRPr="00090A8D">
              <w:rPr>
                <w:b/>
                <w:bCs/>
                <w:color w:val="808080" w:themeColor="background1" w:themeShade="80"/>
              </w:rPr>
              <w:t>Texte</w:t>
            </w:r>
          </w:p>
        </w:tc>
      </w:tr>
      <w:tr w:rsidR="00703DDF" w14:paraId="5F3DA3F7" w14:textId="77777777" w:rsidTr="00B60688">
        <w:trPr>
          <w:jc w:val="center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D8AE" w14:textId="7960B193" w:rsidR="00703DDF" w:rsidRDefault="00703DDF" w:rsidP="00D629D2">
            <w:r>
              <w:t>MOD0574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5851" w14:textId="77777777" w:rsidR="00703DDF" w:rsidRDefault="00703DDF" w:rsidP="00D629D2">
            <w:r>
              <w:t>1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E261" w14:textId="7E5F28C8" w:rsidR="00703DDF" w:rsidRDefault="00703DDF" w:rsidP="00D629D2">
            <w:r>
              <w:t>Raspberry Pi</w:t>
            </w:r>
          </w:p>
        </w:tc>
      </w:tr>
    </w:tbl>
    <w:p w14:paraId="778F3394" w14:textId="77777777" w:rsidR="000E309A" w:rsidRDefault="00AA0867" w:rsidP="000A1EA8">
      <w:pPr>
        <w:pStyle w:val="Titre1"/>
      </w:pPr>
      <w:r>
        <w:t>Temps</w:t>
      </w:r>
      <w:bookmarkEnd w:id="7"/>
      <w:bookmarkEnd w:id="8"/>
      <w:bookmarkEnd w:id="9"/>
    </w:p>
    <w:p w14:paraId="4BBA9F9D" w14:textId="3723144E" w:rsidR="000E309A" w:rsidRDefault="000E309A" w:rsidP="000A1EA8"/>
    <w:p w14:paraId="57CED751" w14:textId="50B1E8AD" w:rsidR="00D301A1" w:rsidRDefault="00703DDF" w:rsidP="000A1EA8">
      <w:r>
        <w:t>Pour installation des logiciels : 30 min</w:t>
      </w:r>
    </w:p>
    <w:p w14:paraId="3DBF6AB6" w14:textId="1C570044" w:rsidR="00703DDF" w:rsidRDefault="00703DDF" w:rsidP="000A1EA8">
      <w:r>
        <w:t>Pour flasher ou faire image : 30min</w:t>
      </w:r>
    </w:p>
    <w:p w14:paraId="03C97C6F" w14:textId="77777777" w:rsidR="00703DDF" w:rsidRDefault="00703DDF">
      <w:pPr>
        <w:suppressAutoHyphens w:val="0"/>
        <w:rPr>
          <w:rFonts w:ascii="Yu Gothic" w:eastAsia="Times New Roman" w:hAnsi="Yu Gothic"/>
          <w:b/>
          <w:color w:val="808080" w:themeColor="background1" w:themeShade="80"/>
          <w:sz w:val="32"/>
          <w:szCs w:val="32"/>
        </w:rPr>
      </w:pPr>
      <w:bookmarkStart w:id="10" w:name="_Toc127959330"/>
      <w:bookmarkStart w:id="11" w:name="_Toc127959553"/>
      <w:bookmarkStart w:id="12" w:name="_Toc128045020"/>
      <w:r>
        <w:br w:type="page"/>
      </w:r>
    </w:p>
    <w:p w14:paraId="518A24C6" w14:textId="5438029F" w:rsidR="000E309A" w:rsidRDefault="00AA0867" w:rsidP="000A1EA8">
      <w:pPr>
        <w:pStyle w:val="Titre1"/>
      </w:pPr>
      <w:r>
        <w:lastRenderedPageBreak/>
        <w:t>Procédure</w:t>
      </w:r>
      <w:bookmarkEnd w:id="10"/>
      <w:bookmarkEnd w:id="11"/>
      <w:bookmarkEnd w:id="12"/>
    </w:p>
    <w:p w14:paraId="3BB1987F" w14:textId="0F288E89" w:rsidR="000E309A" w:rsidRPr="000A1EA8" w:rsidRDefault="0061678D" w:rsidP="00115222">
      <w:pPr>
        <w:pStyle w:val="Titre2"/>
      </w:pPr>
      <w:bookmarkStart w:id="13" w:name="_Toc128044423"/>
      <w:bookmarkStart w:id="14" w:name="_Toc128044630"/>
      <w:bookmarkEnd w:id="13"/>
      <w:bookmarkEnd w:id="14"/>
      <w:r>
        <w:t>Logiciel</w:t>
      </w:r>
      <w:r w:rsidR="00D301A1">
        <w:t xml:space="preserve"> </w:t>
      </w:r>
      <w:proofErr w:type="spellStart"/>
      <w:r w:rsidR="00D301A1">
        <w:t>RPIboot</w:t>
      </w:r>
      <w:proofErr w:type="spellEnd"/>
      <w:r w:rsidR="00146FD3">
        <w:t> :</w:t>
      </w:r>
    </w:p>
    <w:p w14:paraId="131AB169" w14:textId="2E886BB2" w:rsidR="000E309A" w:rsidRDefault="00D301A1" w:rsidP="00115222">
      <w:pPr>
        <w:pStyle w:val="Titre3"/>
      </w:pPr>
      <w:r>
        <w:t>Installation</w:t>
      </w:r>
    </w:p>
    <w:p w14:paraId="42984642" w14:textId="21F0D85E" w:rsidR="0006033B" w:rsidRDefault="0006033B" w:rsidP="0006033B"/>
    <w:p w14:paraId="2FA94346" w14:textId="6D44EF0D" w:rsidR="0061678D" w:rsidRPr="0006033B" w:rsidRDefault="0061678D" w:rsidP="00A008E1">
      <w:r>
        <w:t>L’installation n’est à faire qu’un seule fois.</w:t>
      </w:r>
    </w:p>
    <w:p w14:paraId="73A2CE41" w14:textId="02A05530" w:rsidR="000A1EA8" w:rsidRDefault="00D301A1" w:rsidP="00A008E1">
      <w:pPr>
        <w:rPr>
          <w:shd w:val="clear" w:color="auto" w:fill="FFFFFF"/>
        </w:rPr>
      </w:pPr>
      <w:r>
        <w:rPr>
          <w:shd w:val="clear" w:color="auto" w:fill="FFFFFF"/>
        </w:rPr>
        <w:t>Lancer</w:t>
      </w:r>
      <w:r w:rsidR="0006033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le setup de </w:t>
      </w:r>
      <w:proofErr w:type="spellStart"/>
      <w:r>
        <w:rPr>
          <w:shd w:val="clear" w:color="auto" w:fill="FFFFFF"/>
        </w:rPr>
        <w:t>RPIboot</w:t>
      </w:r>
      <w:proofErr w:type="spellEnd"/>
      <w:r>
        <w:rPr>
          <w:shd w:val="clear" w:color="auto" w:fill="FFFFFF"/>
        </w:rPr>
        <w:t xml:space="preserve"> </w:t>
      </w:r>
      <w:r w:rsidR="0006033B">
        <w:rPr>
          <w:shd w:val="clear" w:color="auto" w:fill="FFFFFF"/>
        </w:rPr>
        <w:t xml:space="preserve">qui </w:t>
      </w:r>
      <w:r>
        <w:rPr>
          <w:shd w:val="clear" w:color="auto" w:fill="FFFFFF"/>
        </w:rPr>
        <w:t xml:space="preserve">se </w:t>
      </w:r>
      <w:r w:rsidR="0006033B">
        <w:rPr>
          <w:shd w:val="clear" w:color="auto" w:fill="FFFFFF"/>
        </w:rPr>
        <w:t xml:space="preserve">trouve </w:t>
      </w:r>
      <w:r w:rsidR="00703DDF">
        <w:rPr>
          <w:shd w:val="clear" w:color="auto" w:fill="FFFFFF"/>
        </w:rPr>
        <w:t>soit</w:t>
      </w:r>
      <w:r w:rsidR="0006033B">
        <w:rPr>
          <w:shd w:val="clear" w:color="auto" w:fill="FFFFFF"/>
        </w:rPr>
        <w:t>:</w:t>
      </w:r>
    </w:p>
    <w:p w14:paraId="693E76F4" w14:textId="457E2E27" w:rsidR="00D301A1" w:rsidRDefault="00AA0867" w:rsidP="00A008E1">
      <w:pPr>
        <w:rPr>
          <w:shd w:val="clear" w:color="auto" w:fill="FFFFFF"/>
        </w:rPr>
      </w:pPr>
      <w:hyperlink r:id="rId7" w:history="1">
        <w:r w:rsidR="00D301A1" w:rsidRPr="000C7248">
          <w:rPr>
            <w:rStyle w:val="Lienhypertexte"/>
            <w:shd w:val="clear" w:color="auto" w:fill="FFFFFF"/>
          </w:rPr>
          <w:t>https://github.com/raspberrypi/usbboot/raw/master/win32/rpiboot_setup.exe</w:t>
        </w:r>
      </w:hyperlink>
    </w:p>
    <w:p w14:paraId="79743694" w14:textId="731EFD8F" w:rsidR="00D301A1" w:rsidRDefault="00AA0867" w:rsidP="00A008E1">
      <w:pPr>
        <w:rPr>
          <w:shd w:val="clear" w:color="auto" w:fill="FFFFFF"/>
        </w:rPr>
      </w:pPr>
      <w:hyperlink r:id="rId8" w:history="1">
        <w:r w:rsidR="00D301A1" w:rsidRPr="00D301A1">
          <w:rPr>
            <w:rStyle w:val="Lienhypertexte"/>
            <w:shd w:val="clear" w:color="auto" w:fill="FFFFFF"/>
          </w:rPr>
          <w:t>Z:\zSAV\08_Soft et Nano\Logiciel RPIboot-Win32DiskImager</w:t>
        </w:r>
      </w:hyperlink>
    </w:p>
    <w:p w14:paraId="2E6A2BF9" w14:textId="49F880C7" w:rsidR="0006033B" w:rsidRDefault="0006033B" w:rsidP="00A008E1">
      <w:pPr>
        <w:rPr>
          <w:shd w:val="clear" w:color="auto" w:fill="FFFFFF"/>
        </w:rPr>
      </w:pPr>
      <w:r>
        <w:rPr>
          <w:shd w:val="clear" w:color="auto" w:fill="FFFFFF"/>
        </w:rPr>
        <w:t>Appuyer sur suivant (‘</w:t>
      </w:r>
      <w:proofErr w:type="spellStart"/>
      <w:r>
        <w:rPr>
          <w:shd w:val="clear" w:color="auto" w:fill="FFFFFF"/>
        </w:rPr>
        <w:t>next</w:t>
      </w:r>
      <w:proofErr w:type="spellEnd"/>
      <w:r>
        <w:rPr>
          <w:shd w:val="clear" w:color="auto" w:fill="FFFFFF"/>
        </w:rPr>
        <w:t>’) pour valider chaque étape et installer.</w:t>
      </w:r>
    </w:p>
    <w:p w14:paraId="2C0EB2C4" w14:textId="2242B76C" w:rsidR="0006033B" w:rsidRPr="00D629D2" w:rsidRDefault="0006033B" w:rsidP="0006033B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Fonctionnement</w:t>
      </w:r>
    </w:p>
    <w:p w14:paraId="264609B1" w14:textId="58FF7C33" w:rsidR="000E309A" w:rsidRDefault="00F65FEF" w:rsidP="000A1EA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4C91C8" wp14:editId="70FA8A9A">
                <wp:simplePos x="0" y="0"/>
                <wp:positionH relativeFrom="column">
                  <wp:posOffset>266700</wp:posOffset>
                </wp:positionH>
                <wp:positionV relativeFrom="paragraph">
                  <wp:posOffset>738505</wp:posOffset>
                </wp:positionV>
                <wp:extent cx="3790950" cy="2019300"/>
                <wp:effectExtent l="0" t="19050" r="19050" b="3810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50" cy="2019300"/>
                          <a:chOff x="0" y="0"/>
                          <a:chExt cx="3790950" cy="2019300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733425" y="0"/>
                            <a:ext cx="419100" cy="428625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3314700" y="1485900"/>
                            <a:ext cx="476250" cy="485775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èche : droite 4"/>
                        <wps:cNvSpPr/>
                        <wps:spPr>
                          <a:xfrm>
                            <a:off x="9525" y="76200"/>
                            <a:ext cx="504825" cy="219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èche : droite 5"/>
                        <wps:cNvSpPr/>
                        <wps:spPr>
                          <a:xfrm>
                            <a:off x="0" y="1800225"/>
                            <a:ext cx="504825" cy="219075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6FCF4" id="Groupe 6" o:spid="_x0000_s1026" style="position:absolute;margin-left:21pt;margin-top:58.15pt;width:298.5pt;height:159pt;z-index:251664384" coordsize="37909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">
                <v:oval id="Ellipse 2" o:spid="_x0000_s1027" style="position:absolute;left:7334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" filled="f" strokecolor="#1f3763 [1604]" strokeweight="2.25pt">
                  <v:stroke joinstyle="miter"/>
                </v:oval>
                <v:oval id="Ellipse 3" o:spid="_x0000_s1028" style="position:absolute;left:33147;top:14859;width:476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" filled="f" strokecolor="#1f3763 [1604]" strokeweight="2.25pt">
                  <v:stroke joinstyle="miter"/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4" o:spid="_x0000_s1029" type="#_x0000_t13" style="position:absolute;left:95;top:762;width:5048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" adj="16913" fillcolor="#4472c4 [3204]" strokecolor="#1f3763 [1604]" strokeweight="1pt"/>
                <v:shape id="Flèche : droite 5" o:spid="_x0000_s1030" type="#_x0000_t13" style="position:absolute;top:18002;width:504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" adj="16913" fillcolor="red" strokecolor="red" strokeweight="1pt"/>
              </v:group>
            </w:pict>
          </mc:Fallback>
        </mc:AlternateContent>
      </w:r>
      <w:r w:rsidR="000F270E">
        <w:rPr>
          <w:noProof/>
        </w:rPr>
        <w:drawing>
          <wp:inline distT="0" distB="0" distL="0" distR="0" wp14:anchorId="17C7838B" wp14:editId="70FE31E9">
            <wp:extent cx="4552950" cy="34163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49" cy="341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2E5E" w14:textId="58FC3016" w:rsidR="0061678D" w:rsidRDefault="0061678D" w:rsidP="00A008E1">
      <w:r>
        <w:t>Cette étape est à faire pour chaque Raspberry Pi à flasher et/ou à créer son image.</w:t>
      </w:r>
    </w:p>
    <w:p w14:paraId="47791C50" w14:textId="4C4B5EBA" w:rsidR="000E309A" w:rsidRDefault="00F65FEF" w:rsidP="00A008E1">
      <w:r>
        <w:t>Pour rendre lisible la mémoire flash de Raspberry, il faut que, dans l’ordre :</w:t>
      </w:r>
    </w:p>
    <w:p w14:paraId="024AE04A" w14:textId="7741902B" w:rsidR="00F65FEF" w:rsidRPr="00F65FEF" w:rsidRDefault="00F65FEF" w:rsidP="00D629D2">
      <w:pPr>
        <w:pStyle w:val="Paragraphedeliste"/>
        <w:numPr>
          <w:ilvl w:val="0"/>
          <w:numId w:val="17"/>
        </w:numPr>
      </w:pPr>
      <w:r w:rsidRPr="00F65FEF">
        <w:t>Les borniers cerclés de bleu soient dans la même position que sur la photo</w:t>
      </w:r>
    </w:p>
    <w:p w14:paraId="4AEB01FB" w14:textId="292730A1" w:rsidR="009E1F79" w:rsidRPr="009E1F79" w:rsidRDefault="00F65FEF" w:rsidP="00D629D2">
      <w:pPr>
        <w:pStyle w:val="Paragraphedeliste"/>
        <w:numPr>
          <w:ilvl w:val="0"/>
          <w:numId w:val="17"/>
        </w:numPr>
      </w:pPr>
      <w:r w:rsidRPr="009E1F79">
        <w:t>Une carte Raspberry soit enfichée dans le bornier central</w:t>
      </w:r>
    </w:p>
    <w:p w14:paraId="7B1760D7" w14:textId="0C25472A" w:rsidR="009E1F79" w:rsidRPr="009E1F79" w:rsidRDefault="009E1F79" w:rsidP="00D629D2">
      <w:pPr>
        <w:pStyle w:val="Paragraphedeliste"/>
        <w:numPr>
          <w:ilvl w:val="0"/>
          <w:numId w:val="17"/>
        </w:numPr>
      </w:pPr>
      <w:r w:rsidRPr="009E1F79">
        <w:t>La carte soit connectée à un port USB du PC via le connecteur micro USB (flèche bleu)</w:t>
      </w:r>
    </w:p>
    <w:p w14:paraId="161870DA" w14:textId="17DB06DE" w:rsidR="009E1F79" w:rsidRPr="00D629D2" w:rsidRDefault="00F65FEF" w:rsidP="00D629D2">
      <w:pPr>
        <w:pStyle w:val="Paragraphedeliste"/>
        <w:numPr>
          <w:ilvl w:val="0"/>
          <w:numId w:val="17"/>
        </w:numPr>
        <w:rPr>
          <w:rFonts w:ascii="Montserrat" w:hAnsi="Montserrat"/>
        </w:rPr>
      </w:pPr>
      <w:r>
        <w:t>La carte soit alimentée en 5V via le connecteur micro USB (flèche rouge)</w:t>
      </w:r>
    </w:p>
    <w:p w14:paraId="292CB06C" w14:textId="3F1A9EC3" w:rsidR="009E1F79" w:rsidRPr="009E1F79" w:rsidRDefault="009E1F79" w:rsidP="00D629D2">
      <w:pPr>
        <w:pStyle w:val="Paragraphedeliste"/>
        <w:numPr>
          <w:ilvl w:val="0"/>
          <w:numId w:val="17"/>
        </w:numPr>
      </w:pPr>
      <w:r>
        <w:t>Au démarrage, une diode verte (ACT) et une diode rouge (PWR) s’allume.</w:t>
      </w:r>
    </w:p>
    <w:p w14:paraId="0C400587" w14:textId="111861A5" w:rsidR="000E309A" w:rsidRDefault="00F65FEF" w:rsidP="00D629D2">
      <w:pPr>
        <w:pStyle w:val="Paragraphedeliste"/>
        <w:numPr>
          <w:ilvl w:val="0"/>
          <w:numId w:val="17"/>
        </w:numPr>
      </w:pPr>
      <w:r w:rsidRPr="009E1F79">
        <w:t>Lancer le logiciel RPIboot.exe</w:t>
      </w:r>
      <w:r w:rsidR="009E1F79">
        <w:t>.</w:t>
      </w:r>
      <w:r w:rsidR="00703DDF">
        <w:t xml:space="preserve"> Une fenêtre type console s’ouvre et se ferme seul.</w:t>
      </w:r>
    </w:p>
    <w:p w14:paraId="369D28C6" w14:textId="6C69B590" w:rsidR="009E1F79" w:rsidRDefault="009E1F79" w:rsidP="00A008E1">
      <w:r>
        <w:t>Une fenêtre de dialogue vous propose de formater la carte et la diode vert (ACT) s’éteint.</w:t>
      </w:r>
    </w:p>
    <w:p w14:paraId="4185B935" w14:textId="530BC0DE" w:rsidR="000E309A" w:rsidRDefault="0061678D" w:rsidP="00A008E1">
      <w:r>
        <w:lastRenderedPageBreak/>
        <w:t>Votre mémoire flash de la Raspberry est maintenant accessible.</w:t>
      </w:r>
    </w:p>
    <w:p w14:paraId="421F1047" w14:textId="7BBB0448" w:rsidR="000E309A" w:rsidRDefault="0061678D" w:rsidP="00A008E1">
      <w:pPr>
        <w:pStyle w:val="Titre2"/>
      </w:pPr>
      <w:r>
        <w:t>Logiciel Win32DiskImager</w:t>
      </w:r>
    </w:p>
    <w:p w14:paraId="50A048FF" w14:textId="452E41D4" w:rsidR="0061678D" w:rsidRDefault="0061678D" w:rsidP="00A008E1">
      <w:pPr>
        <w:pStyle w:val="Titre3"/>
      </w:pPr>
      <w:r>
        <w:t>Installation</w:t>
      </w:r>
    </w:p>
    <w:p w14:paraId="6F650B73" w14:textId="12753A15" w:rsidR="0061678D" w:rsidRDefault="0061678D" w:rsidP="00A008E1">
      <w:pPr>
        <w:rPr>
          <w:rFonts w:ascii="Montserrat" w:hAnsi="Montserrat"/>
        </w:rPr>
      </w:pPr>
    </w:p>
    <w:p w14:paraId="3642027C" w14:textId="4A31145B" w:rsidR="0061678D" w:rsidRDefault="0061678D" w:rsidP="00A008E1">
      <w:r>
        <w:t>L’installation n’est à faire qu’une seule fois.</w:t>
      </w:r>
    </w:p>
    <w:p w14:paraId="57E6CA0A" w14:textId="2506D632" w:rsidR="0061678D" w:rsidRDefault="0061678D" w:rsidP="00A008E1">
      <w:r>
        <w:t>Lancer le setup qui se trouve :</w:t>
      </w:r>
    </w:p>
    <w:p w14:paraId="48A93645" w14:textId="0811D85A" w:rsidR="0061678D" w:rsidRDefault="00AA0867" w:rsidP="00A008E1">
      <w:pPr>
        <w:rPr>
          <w:shd w:val="clear" w:color="auto" w:fill="FFFFFF"/>
        </w:rPr>
      </w:pPr>
      <w:hyperlink r:id="rId10" w:history="1">
        <w:r w:rsidR="0061678D" w:rsidRPr="0061678D">
          <w:rPr>
            <w:rStyle w:val="Lienhypertexte"/>
            <w:rFonts w:ascii="Montserrat" w:hAnsi="Montserrat"/>
          </w:rPr>
          <w:t>https://win32-disk-imager.fr.uptodown.com/windows/telecharger</w:t>
        </w:r>
      </w:hyperlink>
    </w:p>
    <w:p w14:paraId="1E93D8B9" w14:textId="2FA5B25D" w:rsidR="0061678D" w:rsidRDefault="00AA0867" w:rsidP="00A008E1">
      <w:pPr>
        <w:rPr>
          <w:shd w:val="clear" w:color="auto" w:fill="FFFFFF"/>
        </w:rPr>
      </w:pPr>
      <w:hyperlink r:id="rId11" w:history="1">
        <w:r w:rsidR="0061678D" w:rsidRPr="00D301A1">
          <w:rPr>
            <w:rStyle w:val="Lienhypertexte"/>
            <w:shd w:val="clear" w:color="auto" w:fill="FFFFFF"/>
          </w:rPr>
          <w:t>Z:\zSAV\08_Soft et Nano\Logiciel RPIboot-Win32DiskImager</w:t>
        </w:r>
      </w:hyperlink>
    </w:p>
    <w:p w14:paraId="777DC82D" w14:textId="04F2DE7E" w:rsidR="0061678D" w:rsidRDefault="0061678D" w:rsidP="00A008E1">
      <w:pPr>
        <w:rPr>
          <w:rFonts w:ascii="Montserrat" w:hAnsi="Montserrat"/>
        </w:rPr>
      </w:pPr>
      <w:r w:rsidRPr="0061678D">
        <w:rPr>
          <w:rFonts w:ascii="Montserrat" w:hAnsi="Montserrat"/>
        </w:rPr>
        <w:t>Appuyer sur suivant (‘</w:t>
      </w:r>
      <w:proofErr w:type="spellStart"/>
      <w:r w:rsidRPr="0061678D">
        <w:rPr>
          <w:rFonts w:ascii="Montserrat" w:hAnsi="Montserrat"/>
        </w:rPr>
        <w:t>next</w:t>
      </w:r>
      <w:proofErr w:type="spellEnd"/>
      <w:r w:rsidRPr="0061678D">
        <w:rPr>
          <w:rFonts w:ascii="Montserrat" w:hAnsi="Montserrat"/>
        </w:rPr>
        <w:t>’) pour valider chaque étape et installer.</w:t>
      </w:r>
    </w:p>
    <w:p w14:paraId="4273C902" w14:textId="73475D74" w:rsidR="0061678D" w:rsidRDefault="00703DDF" w:rsidP="0061678D">
      <w:pPr>
        <w:pStyle w:val="Titre3"/>
      </w:pPr>
      <w:r>
        <w:t>F</w:t>
      </w:r>
      <w:r w:rsidR="0061678D">
        <w:t>lash</w:t>
      </w:r>
      <w:r>
        <w:t>er</w:t>
      </w:r>
      <w:r w:rsidR="0061678D">
        <w:t xml:space="preserve"> un</w:t>
      </w:r>
      <w:r w:rsidR="00031393">
        <w:t>e</w:t>
      </w:r>
      <w:r w:rsidR="0061678D">
        <w:t xml:space="preserve"> raspberry</w:t>
      </w:r>
    </w:p>
    <w:p w14:paraId="6BD51690" w14:textId="63C0A70C" w:rsidR="00A83202" w:rsidRDefault="00A83202" w:rsidP="00A83202"/>
    <w:p w14:paraId="70D57323" w14:textId="5A3A10B8" w:rsidR="00A008E1" w:rsidRDefault="00A008E1" w:rsidP="00A83202">
      <w:r>
        <w:t>Il faut que la mémoire flash de la Raspberry soit accessible (voir paragraphe 4.1.2)</w:t>
      </w:r>
    </w:p>
    <w:p w14:paraId="7CBC1490" w14:textId="6B5AD194" w:rsidR="00A83202" w:rsidRDefault="00A83202" w:rsidP="00A83202">
      <w:r>
        <w:t>Lancer le logiciel Win32DiskImager.exe</w:t>
      </w:r>
    </w:p>
    <w:p w14:paraId="4729A3E0" w14:textId="2FE1A0C5" w:rsidR="00A83202" w:rsidRDefault="00A83202" w:rsidP="00A8320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4A947" wp14:editId="01901FE4">
                <wp:simplePos x="0" y="0"/>
                <wp:positionH relativeFrom="column">
                  <wp:posOffset>1095375</wp:posOffset>
                </wp:positionH>
                <wp:positionV relativeFrom="paragraph">
                  <wp:posOffset>1733550</wp:posOffset>
                </wp:positionV>
                <wp:extent cx="371475" cy="4191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7F47D" w14:textId="26B60403" w:rsidR="00A83202" w:rsidRPr="00A83202" w:rsidRDefault="00A83202" w:rsidP="00A83202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4A94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86.25pt;margin-top:136.5pt;width:29.2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LlFwIAACs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" filled="f" stroked="f" strokeweight=".5pt">
                <v:textbox>
                  <w:txbxContent>
                    <w:p w14:paraId="75D7F47D" w14:textId="26B60403" w:rsidR="00A83202" w:rsidRPr="00A83202" w:rsidRDefault="00A83202" w:rsidP="00A83202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E0896" wp14:editId="2D53AC62">
                <wp:simplePos x="0" y="0"/>
                <wp:positionH relativeFrom="column">
                  <wp:posOffset>1276350</wp:posOffset>
                </wp:positionH>
                <wp:positionV relativeFrom="paragraph">
                  <wp:posOffset>2028825</wp:posOffset>
                </wp:positionV>
                <wp:extent cx="581025" cy="3048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BDFD5" id="Rectangle 13" o:spid="_x0000_s1026" style="position:absolute;margin-left:100.5pt;margin-top:159.75pt;width:45.7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" filled="f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D95E0" wp14:editId="69CD0B01">
                <wp:simplePos x="0" y="0"/>
                <wp:positionH relativeFrom="column">
                  <wp:posOffset>2676525</wp:posOffset>
                </wp:positionH>
                <wp:positionV relativeFrom="paragraph">
                  <wp:posOffset>123825</wp:posOffset>
                </wp:positionV>
                <wp:extent cx="371475" cy="4191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89C35" w14:textId="0837598B" w:rsidR="00A83202" w:rsidRPr="00A83202" w:rsidRDefault="00A83202" w:rsidP="00A83202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D95E0" id="Zone de texte 11" o:spid="_x0000_s1027" type="#_x0000_t202" style="position:absolute;margin-left:210.75pt;margin-top:9.75pt;width:29.2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jPGgIAADI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" filled="f" stroked="f" strokeweight=".5pt">
                <v:textbox>
                  <w:txbxContent>
                    <w:p w14:paraId="24B89C35" w14:textId="0837598B" w:rsidR="00A83202" w:rsidRPr="00A83202" w:rsidRDefault="00A83202" w:rsidP="00A83202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0F22B" wp14:editId="56E74089">
                <wp:simplePos x="0" y="0"/>
                <wp:positionH relativeFrom="column">
                  <wp:posOffset>-180975</wp:posOffset>
                </wp:positionH>
                <wp:positionV relativeFrom="paragraph">
                  <wp:posOffset>200025</wp:posOffset>
                </wp:positionV>
                <wp:extent cx="371475" cy="4191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5662B" w14:textId="633E3639" w:rsidR="00A83202" w:rsidRPr="00A83202" w:rsidRDefault="00A83202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A83202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0F22B" id="Zone de texte 10" o:spid="_x0000_s1028" type="#_x0000_t202" style="position:absolute;margin-left:-14.25pt;margin-top:15.75pt;width:29.2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lrHAIAADI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" filled="f" stroked="f" strokeweight=".5pt">
                <v:textbox>
                  <w:txbxContent>
                    <w:p w14:paraId="1D75662B" w14:textId="633E3639" w:rsidR="00A83202" w:rsidRPr="00A83202" w:rsidRDefault="00A83202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A83202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3C8A7" wp14:editId="662607AC">
                <wp:simplePos x="0" y="0"/>
                <wp:positionH relativeFrom="column">
                  <wp:posOffset>2914650</wp:posOffset>
                </wp:positionH>
                <wp:positionV relativeFrom="paragraph">
                  <wp:posOffset>402590</wp:posOffset>
                </wp:positionV>
                <wp:extent cx="58102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CA716" id="Rectangle 9" o:spid="_x0000_s1026" style="position:absolute;margin-left:229.5pt;margin-top:31.7pt;width:45.7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" filled="f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570C6" wp14:editId="393800EF">
                <wp:simplePos x="0" y="0"/>
                <wp:positionH relativeFrom="column">
                  <wp:posOffset>66675</wp:posOffset>
                </wp:positionH>
                <wp:positionV relativeFrom="paragraph">
                  <wp:posOffset>412115</wp:posOffset>
                </wp:positionV>
                <wp:extent cx="261937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0947C" id="Rectangle 8" o:spid="_x0000_s1026" style="position:absolute;margin-left:5.25pt;margin-top:32.45pt;width:206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" filled="f" strokecolor="#1f3763 [1604]" strokeweight="1.5pt"/>
            </w:pict>
          </mc:Fallback>
        </mc:AlternateContent>
      </w:r>
      <w:r w:rsidRPr="00A83202">
        <w:rPr>
          <w:noProof/>
        </w:rPr>
        <w:drawing>
          <wp:inline distT="0" distB="0" distL="0" distR="0" wp14:anchorId="44458C6D" wp14:editId="3B290E96">
            <wp:extent cx="3573871" cy="247650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801" cy="24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622B" w14:textId="77777777" w:rsidR="00A008E1" w:rsidRDefault="00A008E1">
      <w:pPr>
        <w:suppressAutoHyphens w:val="0"/>
      </w:pPr>
      <w:r>
        <w:br w:type="page"/>
      </w:r>
    </w:p>
    <w:p w14:paraId="1A8276A5" w14:textId="00A048E6" w:rsidR="00A83202" w:rsidRPr="00A008E1" w:rsidRDefault="00A83202" w:rsidP="00A008E1">
      <w:r w:rsidRPr="00A008E1">
        <w:lastRenderedPageBreak/>
        <w:t>Pour flash, voici les étapes dans l’ordre :</w:t>
      </w:r>
    </w:p>
    <w:p w14:paraId="11CA10E7" w14:textId="09F86FD5" w:rsidR="00A83202" w:rsidRPr="00A008E1" w:rsidRDefault="00A83202" w:rsidP="00A008E1">
      <w:pPr>
        <w:pStyle w:val="Paragraphedeliste"/>
        <w:numPr>
          <w:ilvl w:val="0"/>
          <w:numId w:val="15"/>
        </w:numPr>
      </w:pPr>
      <w:r w:rsidRPr="00A008E1">
        <w:t>En appuyant sur l’icône dossier, sélectionner le fichier de l’image (.</w:t>
      </w:r>
      <w:proofErr w:type="spellStart"/>
      <w:r w:rsidRPr="00A008E1">
        <w:t>img</w:t>
      </w:r>
      <w:proofErr w:type="spellEnd"/>
      <w:r w:rsidRPr="00A008E1">
        <w:t>) à flasher</w:t>
      </w:r>
    </w:p>
    <w:p w14:paraId="1AE6F9BA" w14:textId="0BAD7D45" w:rsidR="00A83202" w:rsidRPr="00A008E1" w:rsidRDefault="00A83202" w:rsidP="00A008E1">
      <w:pPr>
        <w:pStyle w:val="Paragraphedeliste"/>
        <w:numPr>
          <w:ilvl w:val="0"/>
          <w:numId w:val="15"/>
        </w:numPr>
      </w:pPr>
      <w:r w:rsidRPr="00A008E1">
        <w:t>Sélectionner le disque correspondant à la Pi</w:t>
      </w:r>
    </w:p>
    <w:p w14:paraId="19AB703F" w14:textId="1B65DBF0" w:rsidR="00A83202" w:rsidRPr="00A008E1" w:rsidRDefault="00A83202" w:rsidP="00A008E1">
      <w:pPr>
        <w:pStyle w:val="Paragraphedeliste"/>
        <w:numPr>
          <w:ilvl w:val="0"/>
          <w:numId w:val="15"/>
        </w:numPr>
      </w:pPr>
      <w:r w:rsidRPr="00A008E1">
        <w:t>Appuyer sur Ecrire</w:t>
      </w:r>
    </w:p>
    <w:p w14:paraId="25F569BA" w14:textId="7EABD13B" w:rsidR="00A83202" w:rsidRPr="00A008E1" w:rsidRDefault="00A83202" w:rsidP="00A008E1">
      <w:pPr>
        <w:pStyle w:val="Paragraphedeliste"/>
        <w:numPr>
          <w:ilvl w:val="0"/>
          <w:numId w:val="15"/>
        </w:numPr>
      </w:pPr>
      <w:r w:rsidRPr="00A008E1">
        <w:t>Un message s’ouvre. Confirmer que vous voulez continuer</w:t>
      </w:r>
    </w:p>
    <w:p w14:paraId="4B98D90E" w14:textId="46A83807" w:rsidR="00A83202" w:rsidRPr="00A008E1" w:rsidRDefault="00C64E4F" w:rsidP="00A008E1">
      <w:pPr>
        <w:pStyle w:val="Paragraphedeliste"/>
        <w:numPr>
          <w:ilvl w:val="0"/>
          <w:numId w:val="15"/>
        </w:numPr>
      </w:pPr>
      <w:r w:rsidRPr="00A008E1">
        <w:t>Attendez 15 min environ</w:t>
      </w:r>
    </w:p>
    <w:p w14:paraId="3E7A450D" w14:textId="3EB4CA4E" w:rsidR="00703DDF" w:rsidRPr="00A008E1" w:rsidRDefault="00703DDF" w:rsidP="00A008E1">
      <w:pPr>
        <w:pStyle w:val="Paragraphedeliste"/>
        <w:numPr>
          <w:ilvl w:val="0"/>
          <w:numId w:val="15"/>
        </w:numPr>
      </w:pPr>
      <w:r w:rsidRPr="00A008E1">
        <w:t>Débrancher l’alimentation</w:t>
      </w:r>
    </w:p>
    <w:p w14:paraId="117F5C46" w14:textId="41A8A539" w:rsidR="0061678D" w:rsidRDefault="00703DDF" w:rsidP="00A008E1">
      <w:r>
        <w:t>Pour vérifier que la Raspberry Pi soit bien flashée, enlever-la du</w:t>
      </w:r>
      <w:r w:rsidRPr="00703DDF">
        <w:t xml:space="preserve"> </w:t>
      </w:r>
      <w:r>
        <w:t>Module de Test Pi et insérer-la dans une carte de régulation (MOD0635) et vérifier la version de la page web embarquée.</w:t>
      </w:r>
    </w:p>
    <w:p w14:paraId="7DD760A2" w14:textId="4AA31A64" w:rsidR="00703DDF" w:rsidRDefault="00703DDF" w:rsidP="0061678D">
      <w:pPr>
        <w:rPr>
          <w:rFonts w:ascii="Montserrat" w:hAnsi="Montserrat"/>
        </w:rPr>
      </w:pPr>
    </w:p>
    <w:p w14:paraId="6E384BC3" w14:textId="301A1293" w:rsidR="00703DDF" w:rsidRDefault="00703DDF" w:rsidP="00703DDF">
      <w:pPr>
        <w:pStyle w:val="Titre3"/>
      </w:pPr>
      <w:r>
        <w:t>Faire l’image d’un</w:t>
      </w:r>
      <w:r w:rsidR="00031393">
        <w:t>e</w:t>
      </w:r>
      <w:r>
        <w:t xml:space="preserve"> Raspberry</w:t>
      </w:r>
    </w:p>
    <w:p w14:paraId="3325AD3E" w14:textId="4774029B" w:rsidR="00703DDF" w:rsidRDefault="00703DDF" w:rsidP="0061678D">
      <w:pPr>
        <w:rPr>
          <w:rFonts w:ascii="Montserrat" w:hAnsi="Montserrat"/>
        </w:rPr>
      </w:pPr>
    </w:p>
    <w:p w14:paraId="623F4B99" w14:textId="77777777" w:rsidR="00A008E1" w:rsidRDefault="00A008E1" w:rsidP="00A008E1">
      <w:r>
        <w:t>Il faut que la mémoire flash de la Raspberry soit accessible (voir paragraphe 4.1.2)</w:t>
      </w:r>
    </w:p>
    <w:p w14:paraId="3144219F" w14:textId="77777777" w:rsidR="00A008E1" w:rsidRDefault="00A008E1" w:rsidP="00A008E1">
      <w:r>
        <w:t>Lancer le logiciel Win32DiskImager.exe</w:t>
      </w:r>
    </w:p>
    <w:p w14:paraId="3DD72593" w14:textId="3F02059A" w:rsidR="00A008E1" w:rsidRDefault="00A008E1" w:rsidP="00A008E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94B0D" wp14:editId="56CBB5EC">
                <wp:simplePos x="0" y="0"/>
                <wp:positionH relativeFrom="column">
                  <wp:posOffset>504825</wp:posOffset>
                </wp:positionH>
                <wp:positionV relativeFrom="paragraph">
                  <wp:posOffset>1752600</wp:posOffset>
                </wp:positionV>
                <wp:extent cx="371475" cy="4191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FAE1E" w14:textId="77777777" w:rsidR="00A008E1" w:rsidRPr="00A83202" w:rsidRDefault="00A008E1" w:rsidP="00A008E1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94B0D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9" type="#_x0000_t202" style="position:absolute;margin-left:39.75pt;margin-top:138pt;width:29.2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a+GwIAADI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" filled="f" stroked="f" strokeweight=".5pt">
                <v:textbox>
                  <w:txbxContent>
                    <w:p w14:paraId="7DCFAE1E" w14:textId="77777777" w:rsidR="00A008E1" w:rsidRPr="00A83202" w:rsidRDefault="00A008E1" w:rsidP="00A008E1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8300E" wp14:editId="0D55CBA8">
                <wp:simplePos x="0" y="0"/>
                <wp:positionH relativeFrom="column">
                  <wp:posOffset>666750</wp:posOffset>
                </wp:positionH>
                <wp:positionV relativeFrom="paragraph">
                  <wp:posOffset>2047875</wp:posOffset>
                </wp:positionV>
                <wp:extent cx="581025" cy="304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9F6B7" id="Rectangle 25" o:spid="_x0000_s1026" style="position:absolute;margin-left:52.5pt;margin-top:161.25pt;width:45.75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" filled="f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91A30" wp14:editId="195E85D2">
                <wp:simplePos x="0" y="0"/>
                <wp:positionH relativeFrom="column">
                  <wp:posOffset>2676525</wp:posOffset>
                </wp:positionH>
                <wp:positionV relativeFrom="paragraph">
                  <wp:posOffset>123825</wp:posOffset>
                </wp:positionV>
                <wp:extent cx="371475" cy="41910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7AFEF" w14:textId="77777777" w:rsidR="00A008E1" w:rsidRPr="00A83202" w:rsidRDefault="00A008E1" w:rsidP="00A008E1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91A30" id="Zone de texte 26" o:spid="_x0000_s1030" type="#_x0000_t202" style="position:absolute;margin-left:210.75pt;margin-top:9.75pt;width:29.2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v5GwIAADI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" filled="f" stroked="f" strokeweight=".5pt">
                <v:textbox>
                  <w:txbxContent>
                    <w:p w14:paraId="2357AFEF" w14:textId="77777777" w:rsidR="00A008E1" w:rsidRPr="00A83202" w:rsidRDefault="00A008E1" w:rsidP="00A008E1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08FB8" wp14:editId="79D67C27">
                <wp:simplePos x="0" y="0"/>
                <wp:positionH relativeFrom="column">
                  <wp:posOffset>-180975</wp:posOffset>
                </wp:positionH>
                <wp:positionV relativeFrom="paragraph">
                  <wp:posOffset>200025</wp:posOffset>
                </wp:positionV>
                <wp:extent cx="371475" cy="4191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52130" w14:textId="77777777" w:rsidR="00A008E1" w:rsidRPr="00A83202" w:rsidRDefault="00A008E1" w:rsidP="00A008E1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A83202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8FB8" id="Zone de texte 27" o:spid="_x0000_s1031" type="#_x0000_t202" style="position:absolute;margin-left:-14.25pt;margin-top:15.75pt;width:29.2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QsHAIAADI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" filled="f" stroked="f" strokeweight=".5pt">
                <v:textbox>
                  <w:txbxContent>
                    <w:p w14:paraId="76052130" w14:textId="77777777" w:rsidR="00A008E1" w:rsidRPr="00A83202" w:rsidRDefault="00A008E1" w:rsidP="00A008E1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A83202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5DD1A" wp14:editId="42E00EE1">
                <wp:simplePos x="0" y="0"/>
                <wp:positionH relativeFrom="column">
                  <wp:posOffset>2914650</wp:posOffset>
                </wp:positionH>
                <wp:positionV relativeFrom="paragraph">
                  <wp:posOffset>402590</wp:posOffset>
                </wp:positionV>
                <wp:extent cx="581025" cy="3048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AADEC3" id="Rectangle 28" o:spid="_x0000_s1026" style="position:absolute;margin-left:229.5pt;margin-top:31.7pt;width:45.7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" filled="f" strokecolor="#1f3763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79ED0" wp14:editId="41845992">
                <wp:simplePos x="0" y="0"/>
                <wp:positionH relativeFrom="column">
                  <wp:posOffset>66675</wp:posOffset>
                </wp:positionH>
                <wp:positionV relativeFrom="paragraph">
                  <wp:posOffset>412115</wp:posOffset>
                </wp:positionV>
                <wp:extent cx="2619375" cy="3048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F0574" id="Rectangle 29" o:spid="_x0000_s1026" style="position:absolute;margin-left:5.25pt;margin-top:32.45pt;width:206.2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" filled="f" strokecolor="#1f3763 [1604]" strokeweight="1.5pt"/>
            </w:pict>
          </mc:Fallback>
        </mc:AlternateContent>
      </w:r>
      <w:r w:rsidRPr="00A83202">
        <w:rPr>
          <w:noProof/>
        </w:rPr>
        <w:drawing>
          <wp:inline distT="0" distB="0" distL="0" distR="0" wp14:anchorId="0D6CFEDF" wp14:editId="297A79C5">
            <wp:extent cx="3573871" cy="2476500"/>
            <wp:effectExtent l="0" t="0" r="762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801" cy="24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E167" w14:textId="254EA732" w:rsidR="00703DDF" w:rsidRDefault="00A008E1" w:rsidP="00A008E1">
      <w:r>
        <w:t>Pour faire l’image de la Pi, voici les étapes dans l’ordre :</w:t>
      </w:r>
    </w:p>
    <w:p w14:paraId="5571004E" w14:textId="7060BD29" w:rsidR="00A008E1" w:rsidRDefault="00A008E1" w:rsidP="00A008E1">
      <w:pPr>
        <w:pStyle w:val="Paragraphedeliste"/>
        <w:numPr>
          <w:ilvl w:val="0"/>
          <w:numId w:val="16"/>
        </w:numPr>
      </w:pPr>
      <w:r>
        <w:t>Rentrer le chemin et le nom du fichier que vous voulez donner à l’image que vous voulez faire</w:t>
      </w:r>
    </w:p>
    <w:p w14:paraId="6D00D9BD" w14:textId="77777777" w:rsidR="00A008E1" w:rsidRPr="00A008E1" w:rsidRDefault="00A008E1" w:rsidP="00A008E1">
      <w:pPr>
        <w:pStyle w:val="Paragraphedeliste"/>
        <w:numPr>
          <w:ilvl w:val="0"/>
          <w:numId w:val="16"/>
        </w:numPr>
      </w:pPr>
      <w:r w:rsidRPr="00A008E1">
        <w:t>Sélectionner le disque correspondant à la Pi</w:t>
      </w:r>
    </w:p>
    <w:p w14:paraId="4A45CDDF" w14:textId="0A86F6FA" w:rsidR="00A008E1" w:rsidRDefault="00A008E1" w:rsidP="00A008E1">
      <w:pPr>
        <w:pStyle w:val="Paragraphedeliste"/>
        <w:numPr>
          <w:ilvl w:val="0"/>
          <w:numId w:val="16"/>
        </w:numPr>
      </w:pPr>
      <w:r>
        <w:t>Appuyer sur Lire</w:t>
      </w:r>
    </w:p>
    <w:p w14:paraId="76BD92C8" w14:textId="43DFD73A" w:rsidR="00A008E1" w:rsidRDefault="00A008E1" w:rsidP="00A008E1">
      <w:pPr>
        <w:pStyle w:val="Paragraphedeliste"/>
        <w:numPr>
          <w:ilvl w:val="0"/>
          <w:numId w:val="16"/>
        </w:numPr>
      </w:pPr>
      <w:r>
        <w:t>Attendez 15 min environ</w:t>
      </w:r>
    </w:p>
    <w:p w14:paraId="7D50B305" w14:textId="11DFC7BE" w:rsidR="00A008E1" w:rsidRDefault="00A008E1" w:rsidP="00A008E1">
      <w:pPr>
        <w:pStyle w:val="Paragraphedeliste"/>
        <w:numPr>
          <w:ilvl w:val="0"/>
          <w:numId w:val="16"/>
        </w:numPr>
      </w:pPr>
      <w:r>
        <w:t>Débrancher l’alimentation</w:t>
      </w:r>
    </w:p>
    <w:p w14:paraId="50FE8A61" w14:textId="2C649A3E" w:rsidR="00A008E1" w:rsidRDefault="00A008E1" w:rsidP="00A008E1">
      <w:r>
        <w:t>Vérifier pour le fichier créé fait aux alentours de 4Gbit.</w:t>
      </w:r>
    </w:p>
    <w:p w14:paraId="6E4ADCF4" w14:textId="7140C3BC" w:rsidR="00A008E1" w:rsidRDefault="00A008E1" w:rsidP="0061678D">
      <w:pPr>
        <w:rPr>
          <w:rFonts w:ascii="Montserrat" w:hAnsi="Montserrat"/>
        </w:rPr>
      </w:pPr>
      <w:r>
        <w:t>Il est prêt à flasher sur une autre Pi</w:t>
      </w:r>
      <w:r w:rsidR="00031393">
        <w:t>.</w:t>
      </w:r>
    </w:p>
    <w:p w14:paraId="1253F856" w14:textId="28EE067A" w:rsidR="0061678D" w:rsidRDefault="0061678D" w:rsidP="00D629D2">
      <w:pPr>
        <w:rPr>
          <w:rFonts w:ascii="Montserrat" w:hAnsi="Montserrat"/>
        </w:rPr>
      </w:pPr>
    </w:p>
    <w:sectPr w:rsidR="0061678D" w:rsidSect="00281DFB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8742" w14:textId="77777777" w:rsidR="007958B5" w:rsidRDefault="007958B5">
      <w:pPr>
        <w:spacing w:after="0" w:line="240" w:lineRule="auto"/>
      </w:pPr>
      <w:r>
        <w:separator/>
      </w:r>
    </w:p>
  </w:endnote>
  <w:endnote w:type="continuationSeparator" w:id="0">
    <w:p w14:paraId="04D6376D" w14:textId="77777777" w:rsidR="007958B5" w:rsidRDefault="0079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FontAwesom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D259" w14:textId="77777777" w:rsidR="00281DFB" w:rsidRDefault="00281DFB" w:rsidP="00F22E94">
    <w:pPr>
      <w:pStyle w:val="Pieddepage"/>
      <w:shd w:val="clear" w:color="auto" w:fill="000000" w:themeFill="text1"/>
    </w:pPr>
    <w:r w:rsidRPr="00281DF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4C2148" wp14:editId="1BA5CFE7">
              <wp:simplePos x="0" y="0"/>
              <wp:positionH relativeFrom="margin">
                <wp:posOffset>5214620</wp:posOffset>
              </wp:positionH>
              <wp:positionV relativeFrom="paragraph">
                <wp:posOffset>132715</wp:posOffset>
              </wp:positionV>
              <wp:extent cx="1431672" cy="205913"/>
              <wp:effectExtent l="0" t="0" r="0" b="0"/>
              <wp:wrapNone/>
              <wp:docPr id="19" name="Rectangle 27">
                <a:extLst xmlns:a="http://schemas.openxmlformats.org/drawingml/2006/main">
                  <a:ext uri="{FF2B5EF4-FFF2-40B4-BE49-F238E27FC236}">
                    <a16:creationId xmlns:a16="http://schemas.microsoft.com/office/drawing/2014/main" id="{E6ABC401-8176-0A22-EBBD-F2ECF76FA3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672" cy="20591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4EFB807" w14:textId="77777777" w:rsidR="00281DFB" w:rsidRDefault="00281DFB" w:rsidP="00281DFB">
                          <w:pPr>
                            <w:overflowPunct w:val="0"/>
                            <w:rPr>
                              <w:rFonts w:ascii="Montserrat" w:eastAsia="FontAwesome" w:hAnsi="Montserrat" w:cs="FontAwesome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Montserrat" w:eastAsia="FontAwesome" w:hAnsi="Montserrat" w:cs="FontAwesome"/>
                              <w:color w:val="FFFFFF" w:themeColor="background1"/>
                              <w:sz w:val="23"/>
                              <w:szCs w:val="23"/>
                            </w:rPr>
                            <w:t>www.solisart.fr</w:t>
                          </w:r>
                        </w:p>
                      </w:txbxContent>
                    </wps:txbx>
                    <wps:bodyPr wrap="square" lIns="14172" tIns="14172" rIns="14172" bIns="14172" numCol="1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C2148" id="_x0000_t202" coordsize="21600,21600" o:spt="202" path="m,l,21600r21600,l21600,xe">
              <v:stroke joinstyle="miter"/>
              <v:path gradientshapeok="t" o:connecttype="rect"/>
            </v:shapetype>
            <v:shape id="Rectangle 27" o:spid="_x0000_s1029" type="#_x0000_t202" style="position:absolute;margin-left:410.6pt;margin-top:10.45pt;width:112.75pt;height:16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" filled="f" stroked="f" strokeweight="1pt">
              <v:stroke miterlimit="4"/>
              <v:textbox style="mso-fit-shape-to-text:t" inset=".39367mm,.39367mm,.39367mm,.39367mm">
                <w:txbxContent>
                  <w:p w14:paraId="54EFB807" w14:textId="77777777" w:rsidR="00281DFB" w:rsidRDefault="00281DFB" w:rsidP="00281DFB">
                    <w:pPr>
                      <w:overflowPunct w:val="0"/>
                      <w:rPr>
                        <w:rFonts w:ascii="Montserrat" w:eastAsia="FontAwesome" w:hAnsi="Montserrat" w:cs="FontAwesome"/>
                        <w:color w:val="FFFFFF" w:themeColor="background1"/>
                        <w:sz w:val="23"/>
                        <w:szCs w:val="23"/>
                      </w:rPr>
                    </w:pPr>
                    <w:r>
                      <w:rPr>
                        <w:rFonts w:ascii="Montserrat" w:eastAsia="FontAwesome" w:hAnsi="Montserrat" w:cs="FontAwesome"/>
                        <w:color w:val="FFFFFF" w:themeColor="background1"/>
                        <w:sz w:val="23"/>
                        <w:szCs w:val="23"/>
                      </w:rPr>
                      <w:t>www.solisart.fr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81DF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25976D" wp14:editId="142F0784">
              <wp:simplePos x="0" y="0"/>
              <wp:positionH relativeFrom="column">
                <wp:posOffset>2876550</wp:posOffset>
              </wp:positionH>
              <wp:positionV relativeFrom="paragraph">
                <wp:posOffset>-5715</wp:posOffset>
              </wp:positionV>
              <wp:extent cx="1431672" cy="383205"/>
              <wp:effectExtent l="0" t="0" r="0" b="0"/>
              <wp:wrapNone/>
              <wp:docPr id="17" name="Rectangle 27">
                <a:extLst xmlns:a="http://schemas.openxmlformats.org/drawingml/2006/main">
                  <a:ext uri="{FF2B5EF4-FFF2-40B4-BE49-F238E27FC236}">
                    <a16:creationId xmlns:a16="http://schemas.microsoft.com/office/drawing/2014/main" id="{46736F3E-8138-B7F2-72EC-2C8EFF31681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672" cy="38320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75AB811F" w14:textId="77777777" w:rsidR="00281DFB" w:rsidRDefault="00281DFB" w:rsidP="00281DFB">
                          <w:pPr>
                            <w:overflowPunct w:val="0"/>
                            <w:rPr>
                              <w:rFonts w:ascii="Montserrat" w:eastAsia="FontAwesome" w:hAnsi="Montserrat" w:cs="FontAwesome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Montserrat" w:eastAsia="FontAwesome" w:hAnsi="Montserrat" w:cs="FontAwesome"/>
                              <w:color w:val="FFFFFF" w:themeColor="background1"/>
                              <w:sz w:val="23"/>
                              <w:szCs w:val="23"/>
                            </w:rPr>
                            <w:t>04 79 60 42 06</w:t>
                          </w:r>
                        </w:p>
                        <w:p w14:paraId="4F856790" w14:textId="77777777" w:rsidR="00281DFB" w:rsidRDefault="00281DFB" w:rsidP="00281DFB">
                          <w:pPr>
                            <w:overflowPunct w:val="0"/>
                            <w:rPr>
                              <w:rFonts w:ascii="Montserrat" w:eastAsia="FontAwesome" w:hAnsi="Montserrat" w:cstheme="majorBid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Montserrat" w:eastAsia="FontAwesome" w:hAnsi="Montserrat" w:cstheme="majorBidi"/>
                              <w:color w:val="FFFFFF" w:themeColor="background1"/>
                              <w:sz w:val="23"/>
                              <w:szCs w:val="23"/>
                            </w:rPr>
                            <w:t>contact@solisart.fr</w:t>
                          </w:r>
                        </w:p>
                      </w:txbxContent>
                    </wps:txbx>
                    <wps:bodyPr wrap="square" lIns="14172" tIns="14172" rIns="14172" bIns="14172" numCol="1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25976D" id="_x0000_s1030" type="#_x0000_t202" style="position:absolute;margin-left:226.5pt;margin-top:-.45pt;width:112.75pt;height:3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" filled="f" stroked="f" strokeweight="1pt">
              <v:stroke miterlimit="4"/>
              <v:textbox style="mso-fit-shape-to-text:t" inset=".39367mm,.39367mm,.39367mm,.39367mm">
                <w:txbxContent>
                  <w:p w14:paraId="75AB811F" w14:textId="77777777" w:rsidR="00281DFB" w:rsidRDefault="00281DFB" w:rsidP="00281DFB">
                    <w:pPr>
                      <w:overflowPunct w:val="0"/>
                      <w:rPr>
                        <w:rFonts w:ascii="Montserrat" w:eastAsia="FontAwesome" w:hAnsi="Montserrat" w:cs="FontAwesome"/>
                        <w:color w:val="FFFFFF" w:themeColor="background1"/>
                        <w:sz w:val="23"/>
                        <w:szCs w:val="23"/>
                      </w:rPr>
                    </w:pPr>
                    <w:r>
                      <w:rPr>
                        <w:rFonts w:ascii="Montserrat" w:eastAsia="FontAwesome" w:hAnsi="Montserrat" w:cs="FontAwesome"/>
                        <w:color w:val="FFFFFF" w:themeColor="background1"/>
                        <w:sz w:val="23"/>
                        <w:szCs w:val="23"/>
                      </w:rPr>
                      <w:t>04 79 60 42 06</w:t>
                    </w:r>
                  </w:p>
                  <w:p w14:paraId="4F856790" w14:textId="77777777" w:rsidR="00281DFB" w:rsidRDefault="00281DFB" w:rsidP="00281DFB">
                    <w:pPr>
                      <w:overflowPunct w:val="0"/>
                      <w:rPr>
                        <w:rFonts w:ascii="Montserrat" w:eastAsia="FontAwesome" w:hAnsi="Montserrat" w:cstheme="majorBidi"/>
                        <w:color w:val="FFFFFF" w:themeColor="background1"/>
                        <w:sz w:val="23"/>
                        <w:szCs w:val="23"/>
                      </w:rPr>
                    </w:pPr>
                    <w:r>
                      <w:rPr>
                        <w:rFonts w:ascii="Montserrat" w:eastAsia="FontAwesome" w:hAnsi="Montserrat" w:cstheme="majorBidi"/>
                        <w:color w:val="FFFFFF" w:themeColor="background1"/>
                        <w:sz w:val="23"/>
                        <w:szCs w:val="23"/>
                      </w:rPr>
                      <w:t>contact@solisart.fr</w:t>
                    </w:r>
                  </w:p>
                </w:txbxContent>
              </v:textbox>
            </v:shape>
          </w:pict>
        </mc:Fallback>
      </mc:AlternateContent>
    </w:r>
    <w:r w:rsidRPr="00281DFB">
      <w:rPr>
        <w:noProof/>
      </w:rPr>
      <w:drawing>
        <wp:inline distT="0" distB="0" distL="0" distR="0" wp14:anchorId="6B402167" wp14:editId="164E4D14">
          <wp:extent cx="1806653" cy="514350"/>
          <wp:effectExtent l="0" t="0" r="3175" b="0"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B2FDFB01-F951-B240-16CE-0D7F65824D1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B2FDFB01-F951-B240-16CE-0D7F65824D1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1881" cy="515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9C7F2" w14:textId="77777777" w:rsidR="007958B5" w:rsidRDefault="007958B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C48AF6" w14:textId="77777777" w:rsidR="007958B5" w:rsidRDefault="00795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4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07"/>
      <w:gridCol w:w="6224"/>
      <w:gridCol w:w="2518"/>
    </w:tblGrid>
    <w:tr w:rsidR="00D24063" w14:paraId="0281B091" w14:textId="77777777">
      <w:trPr>
        <w:trHeight w:val="374"/>
      </w:trPr>
      <w:tc>
        <w:tcPr>
          <w:tcW w:w="2207" w:type="dxa"/>
          <w:tcBorders>
            <w:top w:val="single" w:sz="24" w:space="0" w:color="FFD966"/>
            <w:left w:val="single" w:sz="24" w:space="0" w:color="FFD966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64C77E" w14:textId="60B0992C" w:rsidR="00D24063" w:rsidRDefault="00AA0867">
          <w:pPr>
            <w:pStyle w:val="Pieddepage"/>
            <w:rPr>
              <w:b/>
              <w:bCs/>
            </w:rPr>
          </w:pPr>
          <w:r>
            <w:rPr>
              <w:b/>
              <w:bCs/>
            </w:rPr>
            <w:t>Item : Docins</w:t>
          </w:r>
          <w:r w:rsidR="00AC0805">
            <w:rPr>
              <w:b/>
              <w:bCs/>
            </w:rPr>
            <w:t>1</w:t>
          </w:r>
        </w:p>
      </w:tc>
      <w:tc>
        <w:tcPr>
          <w:tcW w:w="6224" w:type="dxa"/>
          <w:vMerge w:val="restart"/>
          <w:tcBorders>
            <w:top w:val="single" w:sz="24" w:space="0" w:color="FFD966"/>
            <w:bottom w:val="single" w:sz="24" w:space="0" w:color="FFD966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45E4BF" w14:textId="05683E68" w:rsidR="00D24063" w:rsidRDefault="00AC0805" w:rsidP="00E748AA">
          <w:pPr>
            <w:pStyle w:val="Titre"/>
          </w:pPr>
          <w:r>
            <w:t xml:space="preserve">Monter – Ecrire image de la raspberry </w:t>
          </w:r>
        </w:p>
      </w:tc>
      <w:tc>
        <w:tcPr>
          <w:tcW w:w="2518" w:type="dxa"/>
          <w:tcBorders>
            <w:top w:val="single" w:sz="24" w:space="0" w:color="FFD966"/>
            <w:right w:val="single" w:sz="24" w:space="0" w:color="FFD966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654129" w14:textId="5538FB66" w:rsidR="00D24063" w:rsidRDefault="00AA0867">
          <w:pPr>
            <w:pStyle w:val="Pieddepage"/>
            <w:rPr>
              <w:b/>
              <w:bCs/>
            </w:rPr>
          </w:pPr>
          <w:r>
            <w:rPr>
              <w:b/>
              <w:bCs/>
            </w:rPr>
            <w:t>Date : 2</w:t>
          </w:r>
          <w:r w:rsidR="00AC0805">
            <w:rPr>
              <w:b/>
              <w:bCs/>
            </w:rPr>
            <w:t>3</w:t>
          </w:r>
          <w:r>
            <w:rPr>
              <w:b/>
              <w:bCs/>
            </w:rPr>
            <w:t>/02/2023</w:t>
          </w:r>
        </w:p>
      </w:tc>
    </w:tr>
    <w:tr w:rsidR="00D24063" w14:paraId="00B5C044" w14:textId="77777777">
      <w:trPr>
        <w:trHeight w:val="391"/>
      </w:trPr>
      <w:tc>
        <w:tcPr>
          <w:tcW w:w="2207" w:type="dxa"/>
          <w:tcBorders>
            <w:left w:val="single" w:sz="24" w:space="0" w:color="FFD966"/>
            <w:bottom w:val="single" w:sz="24" w:space="0" w:color="FFD966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5F6917" w14:textId="77777777" w:rsidR="00D24063" w:rsidRDefault="00AA0867">
          <w:pPr>
            <w:pStyle w:val="Pieddepage"/>
            <w:rPr>
              <w:b/>
              <w:bCs/>
            </w:rPr>
          </w:pPr>
          <w:r>
            <w:rPr>
              <w:b/>
              <w:bCs/>
            </w:rPr>
            <w:t>Version : 1</w:t>
          </w:r>
        </w:p>
      </w:tc>
      <w:tc>
        <w:tcPr>
          <w:tcW w:w="6224" w:type="dxa"/>
          <w:vMerge/>
          <w:tcBorders>
            <w:top w:val="single" w:sz="24" w:space="0" w:color="FFD966"/>
            <w:bottom w:val="single" w:sz="24" w:space="0" w:color="FFD966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F7CF7" w14:textId="77777777" w:rsidR="00D24063" w:rsidRDefault="00AA0867">
          <w:pPr>
            <w:pStyle w:val="Pieddepage"/>
            <w:jc w:val="center"/>
            <w:rPr>
              <w:b/>
              <w:bCs/>
            </w:rPr>
          </w:pPr>
        </w:p>
      </w:tc>
      <w:tc>
        <w:tcPr>
          <w:tcW w:w="2518" w:type="dxa"/>
          <w:tcBorders>
            <w:bottom w:val="single" w:sz="24" w:space="0" w:color="FFD966"/>
            <w:right w:val="single" w:sz="24" w:space="0" w:color="FFD966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379BF89" w14:textId="77777777" w:rsidR="00D24063" w:rsidRDefault="00281DFB">
          <w:pPr>
            <w:pStyle w:val="Pieddepage"/>
          </w:pPr>
          <w:r w:rsidRPr="00281DFB">
            <w:rPr>
              <w:b/>
              <w:bCs/>
            </w:rPr>
            <w:t xml:space="preserve">Page </w:t>
          </w:r>
          <w:r w:rsidRPr="00281DFB">
            <w:rPr>
              <w:b/>
              <w:bCs/>
            </w:rPr>
            <w:fldChar w:fldCharType="begin"/>
          </w:r>
          <w:r w:rsidRPr="00281DFB">
            <w:rPr>
              <w:b/>
              <w:bCs/>
            </w:rPr>
            <w:instrText>PAGE  \* Arabic  \* MERGEFORMAT</w:instrText>
          </w:r>
          <w:r w:rsidRPr="00281DFB">
            <w:rPr>
              <w:b/>
              <w:bCs/>
            </w:rPr>
            <w:fldChar w:fldCharType="separate"/>
          </w:r>
          <w:r w:rsidRPr="00281DFB">
            <w:rPr>
              <w:b/>
              <w:bCs/>
            </w:rPr>
            <w:t>1</w:t>
          </w:r>
          <w:r w:rsidRPr="00281DFB">
            <w:rPr>
              <w:b/>
              <w:bCs/>
            </w:rPr>
            <w:fldChar w:fldCharType="end"/>
          </w:r>
          <w:r w:rsidRPr="00281DFB">
            <w:rPr>
              <w:b/>
              <w:bCs/>
            </w:rPr>
            <w:t xml:space="preserve"> sur </w:t>
          </w:r>
          <w:r w:rsidRPr="00281DFB">
            <w:rPr>
              <w:b/>
              <w:bCs/>
            </w:rPr>
            <w:fldChar w:fldCharType="begin"/>
          </w:r>
          <w:r w:rsidRPr="00281DFB">
            <w:rPr>
              <w:b/>
              <w:bCs/>
            </w:rPr>
            <w:instrText>NUMPAGES  \* Arabic  \* MERGEFORMAT</w:instrText>
          </w:r>
          <w:r w:rsidRPr="00281DFB">
            <w:rPr>
              <w:b/>
              <w:bCs/>
            </w:rPr>
            <w:fldChar w:fldCharType="separate"/>
          </w:r>
          <w:r w:rsidRPr="00281DFB">
            <w:rPr>
              <w:b/>
              <w:bCs/>
            </w:rPr>
            <w:t>2</w:t>
          </w:r>
          <w:r w:rsidRPr="00281DFB">
            <w:rPr>
              <w:b/>
              <w:bCs/>
            </w:rPr>
            <w:fldChar w:fldCharType="end"/>
          </w:r>
        </w:p>
      </w:tc>
    </w:tr>
  </w:tbl>
  <w:p w14:paraId="579DADD8" w14:textId="77777777" w:rsidR="00D24063" w:rsidRDefault="00AA08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A11"/>
    <w:multiLevelType w:val="multilevel"/>
    <w:tmpl w:val="0DC219F8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B34C8E"/>
    <w:multiLevelType w:val="hybridMultilevel"/>
    <w:tmpl w:val="C0D42C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2458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4C1218D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985E0A"/>
    <w:multiLevelType w:val="multilevel"/>
    <w:tmpl w:val="CA48A0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9D56D05"/>
    <w:multiLevelType w:val="multilevel"/>
    <w:tmpl w:val="94AAB6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7AF22ED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3C1D88"/>
    <w:multiLevelType w:val="multilevel"/>
    <w:tmpl w:val="34C4C0A6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F140C8"/>
    <w:multiLevelType w:val="multilevel"/>
    <w:tmpl w:val="53B6CC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C351C6"/>
    <w:multiLevelType w:val="hybridMultilevel"/>
    <w:tmpl w:val="D3C843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61EB4"/>
    <w:multiLevelType w:val="multilevel"/>
    <w:tmpl w:val="7EA8781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4E138B"/>
    <w:multiLevelType w:val="hybridMultilevel"/>
    <w:tmpl w:val="8A686248"/>
    <w:lvl w:ilvl="0" w:tplc="AF1C7B3E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70736"/>
    <w:multiLevelType w:val="hybridMultilevel"/>
    <w:tmpl w:val="90A22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81967"/>
    <w:multiLevelType w:val="hybridMultilevel"/>
    <w:tmpl w:val="8AAC70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C3E67"/>
    <w:multiLevelType w:val="hybridMultilevel"/>
    <w:tmpl w:val="742E90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272D7"/>
    <w:multiLevelType w:val="hybridMultilevel"/>
    <w:tmpl w:val="7C4031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09522">
    <w:abstractNumId w:val="0"/>
  </w:num>
  <w:num w:numId="2" w16cid:durableId="1387684023">
    <w:abstractNumId w:val="5"/>
  </w:num>
  <w:num w:numId="3" w16cid:durableId="836383375">
    <w:abstractNumId w:val="10"/>
  </w:num>
  <w:num w:numId="4" w16cid:durableId="122625076">
    <w:abstractNumId w:val="6"/>
  </w:num>
  <w:num w:numId="5" w16cid:durableId="914976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062240">
    <w:abstractNumId w:val="2"/>
  </w:num>
  <w:num w:numId="7" w16cid:durableId="1876966737">
    <w:abstractNumId w:val="3"/>
  </w:num>
  <w:num w:numId="8" w16cid:durableId="1286154375">
    <w:abstractNumId w:val="1"/>
  </w:num>
  <w:num w:numId="9" w16cid:durableId="1850215665">
    <w:abstractNumId w:val="8"/>
  </w:num>
  <w:num w:numId="10" w16cid:durableId="2107311536">
    <w:abstractNumId w:val="4"/>
  </w:num>
  <w:num w:numId="11" w16cid:durableId="328290800">
    <w:abstractNumId w:val="7"/>
  </w:num>
  <w:num w:numId="12" w16cid:durableId="891189701">
    <w:abstractNumId w:val="11"/>
  </w:num>
  <w:num w:numId="13" w16cid:durableId="816847845">
    <w:abstractNumId w:val="13"/>
  </w:num>
  <w:num w:numId="14" w16cid:durableId="1511681336">
    <w:abstractNumId w:val="15"/>
  </w:num>
  <w:num w:numId="15" w16cid:durableId="269902002">
    <w:abstractNumId w:val="9"/>
  </w:num>
  <w:num w:numId="16" w16cid:durableId="103622234">
    <w:abstractNumId w:val="14"/>
  </w:num>
  <w:num w:numId="17" w16cid:durableId="643783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A0"/>
    <w:rsid w:val="00031393"/>
    <w:rsid w:val="0006033B"/>
    <w:rsid w:val="00063ECE"/>
    <w:rsid w:val="00090A8D"/>
    <w:rsid w:val="000A1EA8"/>
    <w:rsid w:val="000E309A"/>
    <w:rsid w:val="000F270E"/>
    <w:rsid w:val="00115222"/>
    <w:rsid w:val="001405A0"/>
    <w:rsid w:val="00146FD3"/>
    <w:rsid w:val="00184407"/>
    <w:rsid w:val="00281DFB"/>
    <w:rsid w:val="00446D31"/>
    <w:rsid w:val="0061678D"/>
    <w:rsid w:val="00681BB9"/>
    <w:rsid w:val="00703DDF"/>
    <w:rsid w:val="007958B5"/>
    <w:rsid w:val="009348DE"/>
    <w:rsid w:val="009B194D"/>
    <w:rsid w:val="009E1F79"/>
    <w:rsid w:val="00A008E1"/>
    <w:rsid w:val="00A83202"/>
    <w:rsid w:val="00AA0867"/>
    <w:rsid w:val="00AC0805"/>
    <w:rsid w:val="00C64E4F"/>
    <w:rsid w:val="00D301A1"/>
    <w:rsid w:val="00D46736"/>
    <w:rsid w:val="00D629D2"/>
    <w:rsid w:val="00E748AA"/>
    <w:rsid w:val="00EC72C8"/>
    <w:rsid w:val="00F22E94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3AD62"/>
  <w15:docId w15:val="{E4185E84-FC73-4314-85E5-5F166A4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ahoma" w:hAnsi="Tahoma"/>
    </w:rPr>
  </w:style>
  <w:style w:type="paragraph" w:styleId="Titre1">
    <w:name w:val="heading 1"/>
    <w:basedOn w:val="Normal"/>
    <w:next w:val="Normal"/>
    <w:uiPriority w:val="9"/>
    <w:qFormat/>
    <w:rsid w:val="00D46736"/>
    <w:pPr>
      <w:keepNext/>
      <w:keepLines/>
      <w:numPr>
        <w:numId w:val="11"/>
      </w:numPr>
      <w:shd w:val="clear" w:color="auto" w:fill="FFD966"/>
      <w:spacing w:before="240" w:after="0"/>
      <w:outlineLvl w:val="0"/>
    </w:pPr>
    <w:rPr>
      <w:rFonts w:ascii="Yu Gothic" w:eastAsia="Times New Roman" w:hAnsi="Yu Gothic"/>
      <w:b/>
      <w:color w:val="808080" w:themeColor="background1" w:themeShade="80"/>
      <w:sz w:val="32"/>
      <w:szCs w:val="32"/>
    </w:rPr>
  </w:style>
  <w:style w:type="paragraph" w:styleId="Titre2">
    <w:name w:val="heading 2"/>
    <w:basedOn w:val="Titre1"/>
    <w:next w:val="Normal"/>
    <w:uiPriority w:val="9"/>
    <w:unhideWhenUsed/>
    <w:qFormat/>
    <w:rsid w:val="00115222"/>
    <w:pPr>
      <w:numPr>
        <w:ilvl w:val="1"/>
      </w:numPr>
      <w:shd w:val="clear" w:color="auto" w:fill="FFFFFF"/>
      <w:spacing w:before="40"/>
      <w:ind w:left="1284"/>
      <w:outlineLvl w:val="1"/>
    </w:pPr>
    <w:rPr>
      <w:rFonts w:ascii="Calibri Light" w:hAnsi="Calibri Light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15222"/>
    <w:pPr>
      <w:keepNext/>
      <w:keepLines/>
      <w:numPr>
        <w:ilvl w:val="2"/>
        <w:numId w:val="11"/>
      </w:numPr>
      <w:spacing w:before="40" w:after="0"/>
      <w:ind w:left="2136"/>
      <w:outlineLvl w:val="2"/>
    </w:pPr>
    <w:rPr>
      <w:rFonts w:ascii="Yu Gothic" w:eastAsiaTheme="majorEastAsia" w:hAnsi="Yu Gothic" w:cstheme="majorBidi"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73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73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73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73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73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73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Yu Gothic" w:hAnsi="Yu Gothic"/>
    </w:rPr>
  </w:style>
  <w:style w:type="character" w:customStyle="1" w:styleId="En-tteCar">
    <w:name w:val="En-tête Car"/>
    <w:basedOn w:val="Policepardfaut"/>
    <w:rPr>
      <w:rFonts w:ascii="Yu Gothic" w:hAnsi="Yu Gothic"/>
    </w:rPr>
  </w:style>
  <w:style w:type="paragraph" w:styleId="Pieddepage">
    <w:name w:val="footer"/>
    <w:basedOn w:val="En-tte"/>
  </w:style>
  <w:style w:type="character" w:customStyle="1" w:styleId="PieddepageCar">
    <w:name w:val="Pied de page Car"/>
    <w:basedOn w:val="Policepardfaut"/>
    <w:rPr>
      <w:rFonts w:ascii="Yu Gothic" w:hAnsi="Yu Gothic"/>
    </w:rPr>
  </w:style>
  <w:style w:type="character" w:customStyle="1" w:styleId="Titre1Car">
    <w:name w:val="Titre 1 Car"/>
    <w:basedOn w:val="Policepardfaut"/>
    <w:rPr>
      <w:rFonts w:ascii="Yu Gothic" w:eastAsia="Times New Roman" w:hAnsi="Yu Gothic" w:cs="Times New Roman"/>
      <w:b/>
      <w:color w:val="000000"/>
      <w:sz w:val="32"/>
      <w:szCs w:val="32"/>
      <w:shd w:val="clear" w:color="auto" w:fill="FFD966"/>
    </w:rPr>
  </w:style>
  <w:style w:type="paragraph" w:styleId="En-ttedetabledesmatires">
    <w:name w:val="TOC Heading"/>
    <w:basedOn w:val="Titre1"/>
    <w:next w:val="Normal"/>
    <w:pPr>
      <w:shd w:val="clear" w:color="auto" w:fill="auto"/>
    </w:pPr>
    <w:rPr>
      <w:rFonts w:ascii="Calibri Light" w:hAnsi="Calibri Light"/>
      <w:b w:val="0"/>
      <w:color w:val="2F5496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rsid w:val="000A1EA8"/>
    <w:pPr>
      <w:tabs>
        <w:tab w:val="right" w:pos="440"/>
        <w:tab w:val="right" w:pos="10456"/>
      </w:tabs>
      <w:spacing w:after="100"/>
    </w:pPr>
    <w:rPr>
      <w:rFonts w:ascii="Yu Gothic" w:hAnsi="Yu Gothic"/>
      <w:b/>
      <w:bCs/>
    </w:r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paragraph" w:styleId="Sansinterligne">
    <w:name w:val="No Spacing"/>
    <w:pPr>
      <w:suppressAutoHyphens/>
      <w:spacing w:after="0" w:line="240" w:lineRule="auto"/>
    </w:p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b/>
      <w:sz w:val="26"/>
      <w:szCs w:val="26"/>
      <w:shd w:val="clear" w:color="auto" w:fill="FFFFFF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20"/>
    </w:pPr>
    <w:rPr>
      <w:rFonts w:ascii="Yu Gothic" w:hAnsi="Yu Gothic"/>
    </w:rPr>
  </w:style>
  <w:style w:type="paragraph" w:styleId="Titre">
    <w:name w:val="Title"/>
    <w:basedOn w:val="Normal"/>
    <w:next w:val="Normal"/>
    <w:uiPriority w:val="10"/>
    <w:qFormat/>
    <w:rsid w:val="00E748AA"/>
    <w:pPr>
      <w:spacing w:after="0" w:line="360" w:lineRule="auto"/>
      <w:jc w:val="center"/>
    </w:pPr>
    <w:rPr>
      <w:rFonts w:ascii="Yu Gothic" w:eastAsia="Times New Roman" w:hAnsi="Yu Gothic"/>
      <w:b/>
      <w:i/>
      <w:color w:val="808080" w:themeColor="background1" w:themeShade="80"/>
      <w:spacing w:val="-10"/>
      <w:sz w:val="32"/>
      <w:szCs w:val="56"/>
    </w:rPr>
  </w:style>
  <w:style w:type="character" w:customStyle="1" w:styleId="TitreCar">
    <w:name w:val="Titre Car"/>
    <w:basedOn w:val="Policepardfaut"/>
    <w:rPr>
      <w:rFonts w:ascii="Yu Gothic" w:eastAsia="Times New Roman" w:hAnsi="Yu Gothic" w:cs="Times New Roman"/>
      <w:b/>
      <w:i/>
      <w:spacing w:val="-10"/>
      <w:kern w:val="3"/>
      <w:sz w:val="32"/>
      <w:szCs w:val="56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40"/>
    </w:pPr>
    <w:rPr>
      <w:rFonts w:ascii="Yu Gothic" w:eastAsia="Times New Roman" w:hAnsi="Yu Gothic"/>
      <w:kern w:val="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15222"/>
    <w:rPr>
      <w:rFonts w:ascii="Yu Gothic" w:eastAsiaTheme="majorEastAsia" w:hAnsi="Yu Gothic" w:cstheme="majorBidi"/>
      <w:color w:val="595959" w:themeColor="text1" w:themeTint="A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7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7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7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67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467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467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4673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30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Z:\zSAV\08_Soft%20et%20Nano\Logiciel%20RPIboot-Win32DiskImage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aspberrypi/usbboot/raw/master/win32/rpiboot_setup.ex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Z:\zSAV\08_Soft%20et%20Nano\Logiciel%20RPIboot-Win32DiskImag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in32-disk-imager.fr.uptodown.com/windows/telecharg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dy\Documents\Mod&#232;les%20Office%20personnalis&#233;s\templateWord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templateWord1.dotx</Template>
  <TotalTime>1</TotalTime>
  <Pages>5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Dubouchet</dc:creator>
  <dc:description/>
  <cp:lastModifiedBy>Freddy Dubouchet</cp:lastModifiedBy>
  <cp:revision>4</cp:revision>
  <dcterms:created xsi:type="dcterms:W3CDTF">2023-02-24T08:41:00Z</dcterms:created>
  <dcterms:modified xsi:type="dcterms:W3CDTF">2023-02-24T10:09:00Z</dcterms:modified>
</cp:coreProperties>
</file>